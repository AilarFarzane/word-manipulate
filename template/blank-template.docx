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32F02" w14:textId="65AD04B2" w:rsidR="005D5A88" w:rsidRDefault="005D5A88" w:rsidP="005D5A88">
      <w:pPr>
        <w:pStyle w:val="Title16"/>
        <w:rPr>
          <w:rtl/>
        </w:rPr>
      </w:pPr>
      <w:r>
        <w:rPr>
          <w:noProof/>
        </w:rPr>
        <w:drawing>
          <wp:inline distT="0" distB="0" distL="0" distR="0" wp14:anchorId="399A09A4" wp14:editId="65709E69">
            <wp:extent cx="1287780" cy="130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3BA9" w14:textId="57320829" w:rsidR="005D5A88" w:rsidRDefault="005D5A88" w:rsidP="005D5A88">
      <w:pPr>
        <w:pStyle w:val="Title16"/>
        <w:rPr>
          <w:sz w:val="26"/>
          <w:szCs w:val="28"/>
        </w:rPr>
      </w:pPr>
      <w:r w:rsidRPr="00981F76">
        <w:rPr>
          <w:sz w:val="32"/>
          <w:rtl/>
        </w:rPr>
        <w:t>دانشگاه صنعتي امیرکبیر</w:t>
      </w:r>
      <w:r>
        <w:rPr>
          <w:rtl/>
        </w:rPr>
        <w:br/>
      </w:r>
      <w:r>
        <w:rPr>
          <w:sz w:val="26"/>
          <w:szCs w:val="28"/>
          <w:rtl/>
        </w:rPr>
        <w:t>(پلی</w:t>
      </w:r>
      <w:r>
        <w:rPr>
          <w:sz w:val="26"/>
          <w:szCs w:val="28"/>
        </w:rPr>
        <w:softHyphen/>
      </w:r>
      <w:r w:rsidRPr="0050333C">
        <w:rPr>
          <w:sz w:val="26"/>
          <w:szCs w:val="28"/>
          <w:rtl/>
        </w:rPr>
        <w:t>تکنیک تهران)</w:t>
      </w:r>
    </w:p>
    <w:p w14:paraId="356FE5C3" w14:textId="64DFCF3C" w:rsidR="00E94E07" w:rsidRDefault="00E94E07" w:rsidP="005D5A88">
      <w:pPr>
        <w:pStyle w:val="Title16"/>
        <w:rPr>
          <w:sz w:val="26"/>
          <w:szCs w:val="28"/>
        </w:rPr>
      </w:pPr>
      <w:r w:rsidRPr="00E94E07">
        <w:rPr>
          <w:sz w:val="26"/>
          <w:szCs w:val="28"/>
          <w:rtl/>
        </w:rPr>
        <w:t>{{</w:t>
      </w:r>
      <w:proofErr w:type="spellStart"/>
      <w:r w:rsidRPr="00E94E07">
        <w:rPr>
          <w:sz w:val="26"/>
          <w:szCs w:val="28"/>
        </w:rPr>
        <w:t>facultyName</w:t>
      </w:r>
      <w:proofErr w:type="spellEnd"/>
      <w:r w:rsidRPr="00E94E07">
        <w:rPr>
          <w:sz w:val="26"/>
          <w:szCs w:val="28"/>
          <w:rtl/>
        </w:rPr>
        <w:t>}}</w:t>
      </w:r>
    </w:p>
    <w:p w14:paraId="791E3079" w14:textId="77777777" w:rsidR="00E30DEE" w:rsidRDefault="00E30DEE" w:rsidP="005D5A88">
      <w:pPr>
        <w:pStyle w:val="Title16"/>
        <w:rPr>
          <w:sz w:val="26"/>
          <w:szCs w:val="28"/>
        </w:rPr>
      </w:pPr>
    </w:p>
    <w:p w14:paraId="63EE691C" w14:textId="3175D0AC" w:rsidR="005D5A88" w:rsidRDefault="005D5A88" w:rsidP="005D5A88">
      <w:pPr>
        <w:pStyle w:val="Title16"/>
        <w:rPr>
          <w:rtl/>
        </w:rPr>
      </w:pPr>
      <w:r w:rsidRPr="002C2107">
        <w:rPr>
          <w:rtl/>
        </w:rPr>
        <w:t xml:space="preserve">پایان‌نامه کارشناسی یا کارشناسی‌ارشد یا </w:t>
      </w:r>
      <w:r>
        <w:rPr>
          <w:rtl/>
        </w:rPr>
        <w:t xml:space="preserve">رسالۀ </w:t>
      </w:r>
      <w:r w:rsidRPr="002C2107">
        <w:rPr>
          <w:rtl/>
        </w:rPr>
        <w:t>دکتری</w:t>
      </w:r>
    </w:p>
    <w:p w14:paraId="6249EBF0" w14:textId="7C55F160" w:rsidR="00E94E07" w:rsidRDefault="00E94E07" w:rsidP="005D5A88">
      <w:pPr>
        <w:pStyle w:val="Title24"/>
        <w:rPr>
          <w:sz w:val="30"/>
          <w:szCs w:val="32"/>
        </w:rPr>
      </w:pPr>
      <w:r w:rsidRPr="00E94E07">
        <w:rPr>
          <w:sz w:val="30"/>
          <w:szCs w:val="32"/>
          <w:rtl/>
        </w:rPr>
        <w:t>{{</w:t>
      </w:r>
      <w:proofErr w:type="spellStart"/>
      <w:r w:rsidRPr="00E94E07">
        <w:rPr>
          <w:sz w:val="30"/>
          <w:szCs w:val="32"/>
        </w:rPr>
        <w:t>departmentName</w:t>
      </w:r>
      <w:proofErr w:type="spellEnd"/>
      <w:r w:rsidRPr="00E94E07">
        <w:rPr>
          <w:sz w:val="30"/>
          <w:szCs w:val="32"/>
          <w:rtl/>
        </w:rPr>
        <w:t>}}</w:t>
      </w:r>
    </w:p>
    <w:p w14:paraId="0819E7D7" w14:textId="77777777" w:rsidR="00E30DEE" w:rsidRDefault="00E30DEE" w:rsidP="005D5A88">
      <w:pPr>
        <w:pStyle w:val="Title24"/>
        <w:rPr>
          <w:sz w:val="30"/>
          <w:szCs w:val="32"/>
        </w:rPr>
      </w:pPr>
    </w:p>
    <w:p w14:paraId="44CA8F26" w14:textId="1ABE5471" w:rsidR="005D5A88" w:rsidRPr="000E3862" w:rsidRDefault="005D5A88" w:rsidP="005D5A88">
      <w:pPr>
        <w:pStyle w:val="Title24"/>
        <w:rPr>
          <w:sz w:val="32"/>
          <w:szCs w:val="36"/>
          <w:rtl/>
        </w:rPr>
      </w:pPr>
      <w:r w:rsidRPr="0039428A">
        <w:rPr>
          <w:rFonts w:hint="cs"/>
          <w:sz w:val="32"/>
          <w:szCs w:val="36"/>
          <w:rtl/>
        </w:rPr>
        <w:t>عنوان پایان‌نامه</w:t>
      </w:r>
      <w:r>
        <w:rPr>
          <w:rFonts w:cs="Times New Roman"/>
          <w:sz w:val="32"/>
          <w:szCs w:val="36"/>
          <w:rtl/>
        </w:rPr>
        <w:t>–</w:t>
      </w:r>
      <w:r>
        <w:rPr>
          <w:sz w:val="32"/>
          <w:szCs w:val="36"/>
          <w:rtl/>
        </w:rPr>
        <w:t xml:space="preserve"> </w:t>
      </w:r>
      <w:r w:rsidR="00E94E07" w:rsidRPr="00E94E07">
        <w:rPr>
          <w:sz w:val="32"/>
          <w:szCs w:val="36"/>
          <w:rtl/>
        </w:rPr>
        <w:t>{{</w:t>
      </w:r>
      <w:proofErr w:type="spellStart"/>
      <w:r w:rsidR="00E94E07" w:rsidRPr="00E94E07">
        <w:rPr>
          <w:sz w:val="32"/>
          <w:szCs w:val="36"/>
        </w:rPr>
        <w:t>documentTitle</w:t>
      </w:r>
      <w:proofErr w:type="spellEnd"/>
      <w:r w:rsidR="00E94E07" w:rsidRPr="00E94E07">
        <w:rPr>
          <w:sz w:val="32"/>
          <w:szCs w:val="36"/>
          <w:rtl/>
        </w:rPr>
        <w:t>}}</w:t>
      </w:r>
    </w:p>
    <w:p w14:paraId="29E272F5" w14:textId="77777777" w:rsidR="005D5A88" w:rsidRDefault="005D5A88" w:rsidP="005D5A88">
      <w:pPr>
        <w:pStyle w:val="Title18"/>
        <w:jc w:val="both"/>
        <w:rPr>
          <w:rtl/>
        </w:rPr>
      </w:pPr>
    </w:p>
    <w:p w14:paraId="6F60E5C9" w14:textId="3332FD8A" w:rsidR="005D5A88" w:rsidRDefault="005D5A88" w:rsidP="005D5A88">
      <w:pPr>
        <w:pStyle w:val="Title16"/>
        <w:rPr>
          <w:lang w:bidi="fa-IR"/>
        </w:rPr>
      </w:pPr>
      <w:r>
        <w:rPr>
          <w:rFonts w:hint="cs"/>
          <w:rtl/>
          <w:lang w:bidi="fa-IR"/>
        </w:rPr>
        <w:t>نگارش</w:t>
      </w:r>
    </w:p>
    <w:p w14:paraId="4CCB325B" w14:textId="0206A5F8" w:rsidR="00E94E07" w:rsidRDefault="00E94E07" w:rsidP="005D5A88">
      <w:pPr>
        <w:pStyle w:val="Title16"/>
        <w:rPr>
          <w:lang w:bidi="fa-IR"/>
        </w:rPr>
      </w:pPr>
      <w:r w:rsidRPr="00E94E07">
        <w:rPr>
          <w:rtl/>
          <w:lang w:bidi="fa-IR"/>
        </w:rPr>
        <w:t>{{</w:t>
      </w:r>
      <w:proofErr w:type="spellStart"/>
      <w:r w:rsidRPr="00E94E07">
        <w:rPr>
          <w:lang w:bidi="fa-IR"/>
        </w:rPr>
        <w:t>authorFullName</w:t>
      </w:r>
      <w:proofErr w:type="spellEnd"/>
      <w:r w:rsidRPr="00E94E07">
        <w:rPr>
          <w:rtl/>
          <w:lang w:bidi="fa-IR"/>
        </w:rPr>
        <w:t>}}</w:t>
      </w:r>
    </w:p>
    <w:p w14:paraId="5419C98C" w14:textId="77777777" w:rsidR="00E30DEE" w:rsidRDefault="00E30DEE" w:rsidP="005D5A88">
      <w:pPr>
        <w:pStyle w:val="Title16"/>
        <w:rPr>
          <w:lang w:bidi="fa-IR"/>
        </w:rPr>
      </w:pPr>
    </w:p>
    <w:p w14:paraId="0851B8CA" w14:textId="78AAD570" w:rsidR="005D5A88" w:rsidRDefault="005D5A88" w:rsidP="005D5A88">
      <w:pPr>
        <w:pStyle w:val="Title16"/>
      </w:pPr>
      <w:r w:rsidRPr="00902997">
        <w:rPr>
          <w:rtl/>
        </w:rPr>
        <w:t>استاد</w:t>
      </w:r>
      <w:r>
        <w:rPr>
          <w:rtl/>
        </w:rPr>
        <w:t xml:space="preserve"> راهنما</w:t>
      </w:r>
    </w:p>
    <w:p w14:paraId="29B5EABD" w14:textId="625DB083" w:rsidR="00E94E07" w:rsidRDefault="00E94E07" w:rsidP="005D5A88">
      <w:pPr>
        <w:pStyle w:val="Title16"/>
      </w:pPr>
      <w:r w:rsidRPr="00E94E07">
        <w:rPr>
          <w:rtl/>
        </w:rPr>
        <w:t>{{</w:t>
      </w:r>
      <w:r w:rsidRPr="00E94E07">
        <w:t>supervisor</w:t>
      </w:r>
      <w:r w:rsidRPr="00E94E07">
        <w:rPr>
          <w:rtl/>
        </w:rPr>
        <w:t>}}</w:t>
      </w:r>
    </w:p>
    <w:p w14:paraId="3F4981D5" w14:textId="77777777" w:rsidR="00E30DEE" w:rsidRDefault="00E30DEE" w:rsidP="005D5A88">
      <w:pPr>
        <w:pStyle w:val="Title16"/>
      </w:pPr>
    </w:p>
    <w:p w14:paraId="3A794382" w14:textId="0958AB72" w:rsidR="005D5A88" w:rsidRDefault="005D5A88" w:rsidP="005D5A88">
      <w:pPr>
        <w:pStyle w:val="Title16"/>
        <w:rPr>
          <w:rtl/>
        </w:rPr>
      </w:pPr>
      <w:r w:rsidRPr="00902997">
        <w:rPr>
          <w:rtl/>
        </w:rPr>
        <w:t>استاد</w:t>
      </w:r>
      <w:r>
        <w:rPr>
          <w:rFonts w:hint="cs"/>
          <w:rtl/>
        </w:rPr>
        <w:t xml:space="preserve"> </w:t>
      </w:r>
      <w:r>
        <w:rPr>
          <w:rtl/>
        </w:rPr>
        <w:t>مشاور</w:t>
      </w:r>
    </w:p>
    <w:p w14:paraId="05B3EB7C" w14:textId="77777777" w:rsidR="00E30DEE" w:rsidRDefault="00E94E07" w:rsidP="005D5A88">
      <w:pPr>
        <w:pStyle w:val="Title16"/>
        <w:rPr>
          <w:sz w:val="32"/>
          <w:szCs w:val="36"/>
        </w:rPr>
      </w:pPr>
      <w:r w:rsidRPr="00E94E07">
        <w:rPr>
          <w:sz w:val="32"/>
          <w:szCs w:val="36"/>
          <w:rtl/>
        </w:rPr>
        <w:t>{{</w:t>
      </w:r>
      <w:proofErr w:type="spellStart"/>
      <w:r w:rsidRPr="00E94E07">
        <w:rPr>
          <w:sz w:val="32"/>
          <w:szCs w:val="36"/>
        </w:rPr>
        <w:t>universityName</w:t>
      </w:r>
      <w:proofErr w:type="spellEnd"/>
      <w:r w:rsidRPr="00E94E07">
        <w:rPr>
          <w:sz w:val="32"/>
          <w:szCs w:val="36"/>
          <w:rtl/>
        </w:rPr>
        <w:t>}}</w:t>
      </w:r>
    </w:p>
    <w:p w14:paraId="3049A325" w14:textId="6DC6FBB9" w:rsidR="005D5A88" w:rsidRDefault="005D5A88" w:rsidP="005D5A88">
      <w:pPr>
        <w:pStyle w:val="Title16"/>
        <w:rPr>
          <w:sz w:val="28"/>
          <w:szCs w:val="28"/>
        </w:rPr>
      </w:pPr>
      <w:r>
        <w:rPr>
          <w:sz w:val="28"/>
          <w:szCs w:val="28"/>
          <w:rtl/>
        </w:rPr>
        <w:br/>
      </w:r>
      <w:r w:rsidRPr="002B4102">
        <w:rPr>
          <w:sz w:val="28"/>
          <w:szCs w:val="28"/>
          <w:rtl/>
        </w:rPr>
        <w:t>ماه و سال</w:t>
      </w:r>
    </w:p>
    <w:p w14:paraId="357E4EE4" w14:textId="5CA1285A" w:rsidR="00E94E07" w:rsidRDefault="00E94E07" w:rsidP="005D5A88">
      <w:pPr>
        <w:pStyle w:val="Title16"/>
        <w:rPr>
          <w:sz w:val="28"/>
          <w:szCs w:val="28"/>
        </w:rPr>
      </w:pPr>
      <w:r w:rsidRPr="00E94E07">
        <w:rPr>
          <w:sz w:val="28"/>
          <w:szCs w:val="28"/>
          <w:rtl/>
        </w:rPr>
        <w:t>{{</w:t>
      </w:r>
      <w:proofErr w:type="spellStart"/>
      <w:r w:rsidRPr="00E94E07">
        <w:rPr>
          <w:sz w:val="28"/>
          <w:szCs w:val="28"/>
        </w:rPr>
        <w:t>datePersian</w:t>
      </w:r>
      <w:proofErr w:type="spellEnd"/>
      <w:r w:rsidRPr="00E94E07">
        <w:rPr>
          <w:sz w:val="28"/>
          <w:szCs w:val="28"/>
          <w:rtl/>
        </w:rPr>
        <w:t>}}</w:t>
      </w:r>
    </w:p>
    <w:p w14:paraId="62C1C889" w14:textId="66565991" w:rsidR="00D647A7" w:rsidRDefault="005D5A88" w:rsidP="0048418E">
      <w:pPr>
        <w:pStyle w:val="Heading1"/>
        <w:jc w:val="center"/>
        <w:rPr>
          <w:rtl/>
        </w:rPr>
      </w:pPr>
      <w:r>
        <w:rPr>
          <w:sz w:val="34"/>
          <w:rtl/>
        </w:rPr>
        <w:br w:type="page"/>
      </w:r>
    </w:p>
    <w:p w14:paraId="6F2B7BE3" w14:textId="723CB1B7" w:rsidR="00A37964" w:rsidRDefault="00A37964" w:rsidP="00A37964">
      <w:pPr>
        <w:rPr>
          <w:b/>
          <w:bCs/>
          <w:kern w:val="32"/>
          <w:sz w:val="36"/>
          <w:szCs w:val="36"/>
          <w:lang w:bidi="fa-IR"/>
        </w:rPr>
      </w:pPr>
    </w:p>
    <w:p w14:paraId="1D7ABC3C" w14:textId="77777777" w:rsidR="00A37964" w:rsidRPr="00A37964" w:rsidRDefault="00A37964" w:rsidP="000D4BAC">
      <w:pPr>
        <w:pStyle w:val="StyleCentered"/>
      </w:pPr>
    </w:p>
    <w:sectPr w:rsidR="00A37964" w:rsidRPr="00A37964" w:rsidSect="00F131D4">
      <w:headerReference w:type="default" r:id="rId9"/>
      <w:pgSz w:w="11906" w:h="16838" w:code="9"/>
      <w:pgMar w:top="1729" w:right="1729" w:bottom="1729" w:left="1440" w:header="720" w:footer="720" w:gutter="0"/>
      <w:pgBorders w:display="firstPage" w:offsetFrom="page">
        <w:top w:val="thinThickSmallGap" w:sz="24" w:space="30" w:color="auto"/>
        <w:left w:val="thinThickSmallGap" w:sz="24" w:space="30" w:color="auto"/>
        <w:bottom w:val="thickThinSmallGap" w:sz="24" w:space="30" w:color="auto"/>
        <w:right w:val="thickThinSmallGap" w:sz="24" w:space="30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FB3B2" w14:textId="77777777" w:rsidR="003D35D5" w:rsidRDefault="003D35D5" w:rsidP="00DB7C7E">
      <w:r>
        <w:separator/>
      </w:r>
    </w:p>
  </w:endnote>
  <w:endnote w:type="continuationSeparator" w:id="0">
    <w:p w14:paraId="40040CB6" w14:textId="77777777" w:rsidR="003D35D5" w:rsidRDefault="003D35D5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r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0E098" w14:textId="77777777" w:rsidR="003D35D5" w:rsidRDefault="003D35D5" w:rsidP="00DB7C7E">
      <w:pPr>
        <w:bidi w:val="0"/>
      </w:pPr>
      <w:r>
        <w:separator/>
      </w:r>
    </w:p>
  </w:footnote>
  <w:footnote w:type="continuationSeparator" w:id="0">
    <w:p w14:paraId="3AEDC25B" w14:textId="77777777" w:rsidR="003D35D5" w:rsidRDefault="003D35D5" w:rsidP="00DB7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6F1F" w14:textId="77777777" w:rsidR="00FF02F7" w:rsidRDefault="00FF02F7" w:rsidP="007945A9">
    <w:pPr>
      <w:pStyle w:val="Header"/>
      <w:rPr>
        <w:rtl/>
      </w:rPr>
    </w:pPr>
  </w:p>
  <w:p w14:paraId="129CBE2C" w14:textId="77777777" w:rsidR="00FF02F7" w:rsidRPr="007945A9" w:rsidRDefault="00FF02F7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7" type="#_x0000_t75" style="width:11.4pt;height:11.4pt" o:bullet="t">
        <v:imagedata r:id="rId1" o:title="mso9C03"/>
      </v:shape>
    </w:pict>
  </w:numPicBullet>
  <w:abstractNum w:abstractNumId="0" w15:restartNumberingAfterBreak="0">
    <w:nsid w:val="0E87087B"/>
    <w:multiLevelType w:val="multilevel"/>
    <w:tmpl w:val="44387566"/>
    <w:numStyleLink w:val="Num"/>
  </w:abstractNum>
  <w:abstractNum w:abstractNumId="1" w15:restartNumberingAfterBreak="0">
    <w:nsid w:val="0F6E0EFA"/>
    <w:multiLevelType w:val="multilevel"/>
    <w:tmpl w:val="76F620B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296" w:hanging="2160"/>
      </w:pPr>
      <w:rPr>
        <w:rFonts w:hint="default"/>
      </w:rPr>
    </w:lvl>
  </w:abstractNum>
  <w:abstractNum w:abstractNumId="2" w15:restartNumberingAfterBreak="0">
    <w:nsid w:val="17693E6D"/>
    <w:multiLevelType w:val="multilevel"/>
    <w:tmpl w:val="14A69D32"/>
    <w:lvl w:ilvl="0">
      <w:start w:val="2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861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-%2-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56" w:hanging="2520"/>
      </w:pPr>
      <w:rPr>
        <w:rFonts w:hint="default"/>
      </w:rPr>
    </w:lvl>
  </w:abstractNum>
  <w:abstractNum w:abstractNumId="3" w15:restartNumberingAfterBreak="0">
    <w:nsid w:val="19835E55"/>
    <w:multiLevelType w:val="multilevel"/>
    <w:tmpl w:val="2DFA3F7A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1BC17AAF"/>
    <w:multiLevelType w:val="hybridMultilevel"/>
    <w:tmpl w:val="D25EE5E2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1EE03476"/>
    <w:multiLevelType w:val="hybridMultilevel"/>
    <w:tmpl w:val="BEA2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12440"/>
    <w:multiLevelType w:val="hybridMultilevel"/>
    <w:tmpl w:val="D96EDFB0"/>
    <w:lvl w:ilvl="0" w:tplc="0A5CBC3E">
      <w:start w:val="1"/>
      <w:numFmt w:val="decimal"/>
      <w:pStyle w:val="Bulet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0222B"/>
    <w:multiLevelType w:val="hybridMultilevel"/>
    <w:tmpl w:val="0AAEF878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9" w15:restartNumberingAfterBreak="0">
    <w:nsid w:val="233866AB"/>
    <w:multiLevelType w:val="multilevel"/>
    <w:tmpl w:val="1728C6EA"/>
    <w:lvl w:ilvl="0">
      <w:start w:val="5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2384F79"/>
    <w:multiLevelType w:val="multilevel"/>
    <w:tmpl w:val="1AF69DBC"/>
    <w:lvl w:ilvl="0">
      <w:start w:val="3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2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2B2103E"/>
    <w:multiLevelType w:val="multilevel"/>
    <w:tmpl w:val="8BFA76E6"/>
    <w:lvl w:ilvl="0">
      <w:start w:val="3"/>
      <w:numFmt w:val="decimal"/>
      <w:lvlText w:val="%1-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789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Style3"/>
      <w:lvlText w:val="%1-%2-%3-"/>
      <w:lvlJc w:val="left"/>
      <w:pPr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3F2F35E7"/>
    <w:multiLevelType w:val="multilevel"/>
    <w:tmpl w:val="EDFA2518"/>
    <w:lvl w:ilvl="0">
      <w:start w:val="5"/>
      <w:numFmt w:val="decimal"/>
      <w:lvlText w:val="%1-"/>
      <w:lvlJc w:val="left"/>
      <w:pPr>
        <w:ind w:left="795" w:hanging="795"/>
      </w:pPr>
      <w:rPr>
        <w:rFonts w:hint="default"/>
        <w:sz w:val="28"/>
      </w:rPr>
    </w:lvl>
    <w:lvl w:ilvl="1">
      <w:start w:val="9"/>
      <w:numFmt w:val="decimal"/>
      <w:lvlText w:val="%1-%2-"/>
      <w:lvlJc w:val="left"/>
      <w:pPr>
        <w:ind w:left="1155" w:hanging="795"/>
      </w:pPr>
      <w:rPr>
        <w:rFonts w:hint="default"/>
        <w:sz w:val="28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  <w:sz w:val="28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  <w:sz w:val="28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  <w:sz w:val="28"/>
      </w:rPr>
    </w:lvl>
  </w:abstractNum>
  <w:abstractNum w:abstractNumId="14" w15:restartNumberingAfterBreak="0">
    <w:nsid w:val="40647DA7"/>
    <w:multiLevelType w:val="hybridMultilevel"/>
    <w:tmpl w:val="A58C6A5E"/>
    <w:lvl w:ilvl="0" w:tplc="0409000B">
      <w:start w:val="1"/>
      <w:numFmt w:val="bullet"/>
      <w:lvlText w:val=""/>
      <w:lvlJc w:val="left"/>
      <w:pPr>
        <w:ind w:left="7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5" w15:restartNumberingAfterBreak="0">
    <w:nsid w:val="47781986"/>
    <w:multiLevelType w:val="multilevel"/>
    <w:tmpl w:val="0FEE7300"/>
    <w:lvl w:ilvl="0">
      <w:start w:val="4"/>
      <w:numFmt w:val="decimal"/>
      <w:lvlText w:val="%1-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365" w:hanging="82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6480" w:hanging="2160"/>
      </w:pPr>
      <w:rPr>
        <w:rFonts w:hint="default"/>
      </w:rPr>
    </w:lvl>
  </w:abstractNum>
  <w:abstractNum w:abstractNumId="16" w15:restartNumberingAfterBreak="0">
    <w:nsid w:val="4C4004CE"/>
    <w:multiLevelType w:val="multilevel"/>
    <w:tmpl w:val="230E4164"/>
    <w:lvl w:ilvl="0">
      <w:start w:val="4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885" w:hanging="885"/>
      </w:pPr>
      <w:rPr>
        <w:rFonts w:hint="default"/>
        <w:sz w:val="22"/>
        <w:szCs w:val="32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C826B39"/>
    <w:multiLevelType w:val="multilevel"/>
    <w:tmpl w:val="A80A115A"/>
    <w:lvl w:ilvl="0">
      <w:start w:val="5"/>
      <w:numFmt w:val="decimal"/>
      <w:lvlText w:val="%1-"/>
      <w:lvlJc w:val="left"/>
      <w:pPr>
        <w:ind w:left="900" w:hanging="900"/>
      </w:pPr>
      <w:rPr>
        <w:rFonts w:hint="default"/>
      </w:rPr>
    </w:lvl>
    <w:lvl w:ilvl="1">
      <w:start w:val="8"/>
      <w:numFmt w:val="decimal"/>
      <w:lvlText w:val="%1-%2-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80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-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5400" w:hanging="2520"/>
      </w:pPr>
      <w:rPr>
        <w:rFonts w:hint="default"/>
      </w:rPr>
    </w:lvl>
  </w:abstractNum>
  <w:abstractNum w:abstractNumId="18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F6F05"/>
    <w:multiLevelType w:val="hybridMultilevel"/>
    <w:tmpl w:val="B434E6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93C8D"/>
    <w:multiLevelType w:val="hybridMultilevel"/>
    <w:tmpl w:val="6B1ECE02"/>
    <w:lvl w:ilvl="0" w:tplc="67349EE0">
      <w:start w:val="1"/>
      <w:numFmt w:val="bullet"/>
      <w:pStyle w:val="Bulet0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A33C7"/>
    <w:multiLevelType w:val="hybridMultilevel"/>
    <w:tmpl w:val="2F28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A5BA1"/>
    <w:multiLevelType w:val="hybridMultilevel"/>
    <w:tmpl w:val="C97E89FA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3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B43C06"/>
    <w:multiLevelType w:val="hybridMultilevel"/>
    <w:tmpl w:val="45C64D76"/>
    <w:lvl w:ilvl="0" w:tplc="66902AB8">
      <w:start w:val="1"/>
      <w:numFmt w:val="decimal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606F44F5"/>
    <w:multiLevelType w:val="multilevel"/>
    <w:tmpl w:val="3AAAFF9C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2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3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48" w:hanging="2520"/>
      </w:pPr>
      <w:rPr>
        <w:rFonts w:hint="default"/>
      </w:rPr>
    </w:lvl>
  </w:abstractNum>
  <w:abstractNum w:abstractNumId="26" w15:restartNumberingAfterBreak="0">
    <w:nsid w:val="63515A2F"/>
    <w:multiLevelType w:val="multilevel"/>
    <w:tmpl w:val="20C69D00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4"/>
        <w:szCs w:val="32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684F59EE"/>
    <w:multiLevelType w:val="multilevel"/>
    <w:tmpl w:val="77268C74"/>
    <w:lvl w:ilvl="0">
      <w:start w:val="4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2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3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4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47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48" w:hanging="2520"/>
      </w:pPr>
      <w:rPr>
        <w:rFonts w:hint="default"/>
      </w:rPr>
    </w:lvl>
  </w:abstractNum>
  <w:abstractNum w:abstractNumId="28" w15:restartNumberingAfterBreak="0">
    <w:nsid w:val="69E71ADA"/>
    <w:multiLevelType w:val="hybridMultilevel"/>
    <w:tmpl w:val="CCC4F1EA"/>
    <w:lvl w:ilvl="0" w:tplc="CB005B30">
      <w:start w:val="1"/>
      <w:numFmt w:val="decimal"/>
      <w:lvlText w:val="%1-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9" w15:restartNumberingAfterBreak="0">
    <w:nsid w:val="6AB7426E"/>
    <w:multiLevelType w:val="multilevel"/>
    <w:tmpl w:val="6C124B96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Style2"/>
      <w:lvlText w:val="%1-%2-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6B4D3991"/>
    <w:multiLevelType w:val="hybridMultilevel"/>
    <w:tmpl w:val="47F86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15245"/>
    <w:multiLevelType w:val="multilevel"/>
    <w:tmpl w:val="01EAEC8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.%2‌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‌.%2‌.%3‌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4E12751"/>
    <w:multiLevelType w:val="multilevel"/>
    <w:tmpl w:val="44387566"/>
    <w:numStyleLink w:val="Num"/>
  </w:abstractNum>
  <w:abstractNum w:abstractNumId="33" w15:restartNumberingAfterBreak="0">
    <w:nsid w:val="765442C4"/>
    <w:multiLevelType w:val="multilevel"/>
    <w:tmpl w:val="A54E4252"/>
    <w:lvl w:ilvl="0">
      <w:start w:val="4"/>
      <w:numFmt w:val="decimal"/>
      <w:lvlText w:val="%1-"/>
      <w:lvlJc w:val="left"/>
      <w:pPr>
        <w:ind w:left="945" w:hanging="94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945" w:hanging="945"/>
      </w:pPr>
      <w:rPr>
        <w:rFonts w:hint="default"/>
      </w:rPr>
    </w:lvl>
    <w:lvl w:ilvl="2">
      <w:start w:val="2"/>
      <w:numFmt w:val="decimal"/>
      <w:lvlText w:val="%1-%2-%3-"/>
      <w:lvlJc w:val="left"/>
      <w:pPr>
        <w:ind w:left="1080" w:hanging="1080"/>
      </w:pPr>
      <w:rPr>
        <w:rFonts w:hint="default"/>
        <w:sz w:val="20"/>
        <w:szCs w:val="28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>
    <w:abstractNumId w:val="4"/>
  </w:num>
  <w:num w:numId="2">
    <w:abstractNumId w:val="31"/>
  </w:num>
  <w:num w:numId="3">
    <w:abstractNumId w:val="23"/>
  </w:num>
  <w:num w:numId="4">
    <w:abstractNumId w:val="20"/>
  </w:num>
  <w:num w:numId="5">
    <w:abstractNumId w:val="18"/>
  </w:num>
  <w:num w:numId="6">
    <w:abstractNumId w:val="32"/>
  </w:num>
  <w:num w:numId="7">
    <w:abstractNumId w:val="0"/>
  </w:num>
  <w:num w:numId="8">
    <w:abstractNumId w:val="22"/>
  </w:num>
  <w:num w:numId="9">
    <w:abstractNumId w:val="29"/>
  </w:num>
  <w:num w:numId="10">
    <w:abstractNumId w:val="12"/>
  </w:num>
  <w:num w:numId="11">
    <w:abstractNumId w:val="26"/>
  </w:num>
  <w:num w:numId="12">
    <w:abstractNumId w:val="33"/>
  </w:num>
  <w:num w:numId="13">
    <w:abstractNumId w:val="16"/>
  </w:num>
  <w:num w:numId="14">
    <w:abstractNumId w:val="9"/>
  </w:num>
  <w:num w:numId="15">
    <w:abstractNumId w:val="17"/>
  </w:num>
  <w:num w:numId="16">
    <w:abstractNumId w:val="31"/>
  </w:num>
  <w:num w:numId="17">
    <w:abstractNumId w:val="31"/>
  </w:num>
  <w:num w:numId="18">
    <w:abstractNumId w:val="15"/>
  </w:num>
  <w:num w:numId="19">
    <w:abstractNumId w:val="31"/>
  </w:num>
  <w:num w:numId="20">
    <w:abstractNumId w:val="31"/>
  </w:num>
  <w:num w:numId="21">
    <w:abstractNumId w:val="10"/>
  </w:num>
  <w:num w:numId="22">
    <w:abstractNumId w:val="31"/>
  </w:num>
  <w:num w:numId="23">
    <w:abstractNumId w:val="11"/>
  </w:num>
  <w:num w:numId="24">
    <w:abstractNumId w:val="31"/>
  </w:num>
  <w:num w:numId="25">
    <w:abstractNumId w:val="31"/>
  </w:num>
  <w:num w:numId="26">
    <w:abstractNumId w:val="13"/>
  </w:num>
  <w:num w:numId="27">
    <w:abstractNumId w:val="21"/>
  </w:num>
  <w:num w:numId="28">
    <w:abstractNumId w:val="19"/>
  </w:num>
  <w:num w:numId="29">
    <w:abstractNumId w:val="5"/>
  </w:num>
  <w:num w:numId="30">
    <w:abstractNumId w:val="34"/>
  </w:num>
  <w:num w:numId="31">
    <w:abstractNumId w:val="28"/>
  </w:num>
  <w:num w:numId="32">
    <w:abstractNumId w:val="14"/>
  </w:num>
  <w:num w:numId="33">
    <w:abstractNumId w:val="30"/>
  </w:num>
  <w:num w:numId="34">
    <w:abstractNumId w:val="24"/>
  </w:num>
  <w:num w:numId="35">
    <w:abstractNumId w:val="1"/>
  </w:num>
  <w:num w:numId="36">
    <w:abstractNumId w:val="2"/>
  </w:num>
  <w:num w:numId="37">
    <w:abstractNumId w:val="3"/>
  </w:num>
  <w:num w:numId="38">
    <w:abstractNumId w:val="27"/>
  </w:num>
  <w:num w:numId="39">
    <w:abstractNumId w:val="25"/>
  </w:num>
  <w:num w:numId="40">
    <w:abstractNumId w:val="6"/>
  </w:num>
  <w:num w:numId="41">
    <w:abstractNumId w:val="8"/>
  </w:num>
  <w:num w:numId="42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E6"/>
    <w:rsid w:val="00003239"/>
    <w:rsid w:val="0000407D"/>
    <w:rsid w:val="000048BE"/>
    <w:rsid w:val="00007CFF"/>
    <w:rsid w:val="00013E97"/>
    <w:rsid w:val="000163FD"/>
    <w:rsid w:val="00020E83"/>
    <w:rsid w:val="000236AF"/>
    <w:rsid w:val="000243C9"/>
    <w:rsid w:val="00025702"/>
    <w:rsid w:val="0002625F"/>
    <w:rsid w:val="0003266F"/>
    <w:rsid w:val="000433FC"/>
    <w:rsid w:val="0004342A"/>
    <w:rsid w:val="00045BF2"/>
    <w:rsid w:val="00050FDA"/>
    <w:rsid w:val="00052CEC"/>
    <w:rsid w:val="00057C57"/>
    <w:rsid w:val="0006009F"/>
    <w:rsid w:val="00061C62"/>
    <w:rsid w:val="00063D19"/>
    <w:rsid w:val="0006421B"/>
    <w:rsid w:val="00064739"/>
    <w:rsid w:val="00064F8E"/>
    <w:rsid w:val="000656CD"/>
    <w:rsid w:val="000674C7"/>
    <w:rsid w:val="00075789"/>
    <w:rsid w:val="00077E45"/>
    <w:rsid w:val="000834E5"/>
    <w:rsid w:val="000841F3"/>
    <w:rsid w:val="00085873"/>
    <w:rsid w:val="00086B6E"/>
    <w:rsid w:val="000878FA"/>
    <w:rsid w:val="000920EA"/>
    <w:rsid w:val="00095B57"/>
    <w:rsid w:val="000973B8"/>
    <w:rsid w:val="000A04A2"/>
    <w:rsid w:val="000A6122"/>
    <w:rsid w:val="000A6281"/>
    <w:rsid w:val="000A6D0F"/>
    <w:rsid w:val="000B473F"/>
    <w:rsid w:val="000B552A"/>
    <w:rsid w:val="000B78D5"/>
    <w:rsid w:val="000C0C5D"/>
    <w:rsid w:val="000C25CE"/>
    <w:rsid w:val="000C4931"/>
    <w:rsid w:val="000C5C18"/>
    <w:rsid w:val="000C63AD"/>
    <w:rsid w:val="000C657A"/>
    <w:rsid w:val="000D2569"/>
    <w:rsid w:val="000D2652"/>
    <w:rsid w:val="000D4BAC"/>
    <w:rsid w:val="000D62F1"/>
    <w:rsid w:val="000D6B0C"/>
    <w:rsid w:val="000D7698"/>
    <w:rsid w:val="000D7B86"/>
    <w:rsid w:val="000D7CDD"/>
    <w:rsid w:val="000E01EF"/>
    <w:rsid w:val="000E2435"/>
    <w:rsid w:val="000E26FD"/>
    <w:rsid w:val="000E3862"/>
    <w:rsid w:val="000E453D"/>
    <w:rsid w:val="000E4C73"/>
    <w:rsid w:val="000E5BB7"/>
    <w:rsid w:val="000E5C3C"/>
    <w:rsid w:val="000F0421"/>
    <w:rsid w:val="000F2386"/>
    <w:rsid w:val="000F2522"/>
    <w:rsid w:val="000F5A3D"/>
    <w:rsid w:val="0010076E"/>
    <w:rsid w:val="0010193F"/>
    <w:rsid w:val="001029F9"/>
    <w:rsid w:val="00103A3A"/>
    <w:rsid w:val="001072FA"/>
    <w:rsid w:val="00112899"/>
    <w:rsid w:val="00117BFD"/>
    <w:rsid w:val="00122AB8"/>
    <w:rsid w:val="00123145"/>
    <w:rsid w:val="001234E1"/>
    <w:rsid w:val="0012447A"/>
    <w:rsid w:val="001273ED"/>
    <w:rsid w:val="00127DE1"/>
    <w:rsid w:val="00127DFC"/>
    <w:rsid w:val="00130EEB"/>
    <w:rsid w:val="00134936"/>
    <w:rsid w:val="001358D4"/>
    <w:rsid w:val="00140D3A"/>
    <w:rsid w:val="00141689"/>
    <w:rsid w:val="001434EC"/>
    <w:rsid w:val="00144893"/>
    <w:rsid w:val="001459E5"/>
    <w:rsid w:val="00146B8F"/>
    <w:rsid w:val="00146D35"/>
    <w:rsid w:val="00147141"/>
    <w:rsid w:val="00147529"/>
    <w:rsid w:val="00147C9E"/>
    <w:rsid w:val="00150DFD"/>
    <w:rsid w:val="001519D6"/>
    <w:rsid w:val="00154E12"/>
    <w:rsid w:val="001555E1"/>
    <w:rsid w:val="00156568"/>
    <w:rsid w:val="0015685A"/>
    <w:rsid w:val="0015709B"/>
    <w:rsid w:val="001606A7"/>
    <w:rsid w:val="0016223D"/>
    <w:rsid w:val="00162B18"/>
    <w:rsid w:val="0016378B"/>
    <w:rsid w:val="0016408A"/>
    <w:rsid w:val="00165028"/>
    <w:rsid w:val="00165E99"/>
    <w:rsid w:val="001665E4"/>
    <w:rsid w:val="00167A32"/>
    <w:rsid w:val="00172605"/>
    <w:rsid w:val="00175792"/>
    <w:rsid w:val="00177753"/>
    <w:rsid w:val="00177AFD"/>
    <w:rsid w:val="0018138A"/>
    <w:rsid w:val="00181532"/>
    <w:rsid w:val="00182D21"/>
    <w:rsid w:val="00183207"/>
    <w:rsid w:val="00183AED"/>
    <w:rsid w:val="0018466F"/>
    <w:rsid w:val="001847B5"/>
    <w:rsid w:val="0018486F"/>
    <w:rsid w:val="001851FC"/>
    <w:rsid w:val="00185B51"/>
    <w:rsid w:val="00190CE7"/>
    <w:rsid w:val="00192385"/>
    <w:rsid w:val="00193236"/>
    <w:rsid w:val="00193848"/>
    <w:rsid w:val="001947AC"/>
    <w:rsid w:val="00195ECC"/>
    <w:rsid w:val="001961F9"/>
    <w:rsid w:val="00197CF2"/>
    <w:rsid w:val="00197DF4"/>
    <w:rsid w:val="001A28F4"/>
    <w:rsid w:val="001A2CDE"/>
    <w:rsid w:val="001A31DB"/>
    <w:rsid w:val="001A4AA8"/>
    <w:rsid w:val="001A5504"/>
    <w:rsid w:val="001A63F0"/>
    <w:rsid w:val="001A6F11"/>
    <w:rsid w:val="001A7BD0"/>
    <w:rsid w:val="001B32CD"/>
    <w:rsid w:val="001B39D1"/>
    <w:rsid w:val="001B5911"/>
    <w:rsid w:val="001B5986"/>
    <w:rsid w:val="001B7155"/>
    <w:rsid w:val="001C0F19"/>
    <w:rsid w:val="001C21B3"/>
    <w:rsid w:val="001C224A"/>
    <w:rsid w:val="001C2563"/>
    <w:rsid w:val="001C42E1"/>
    <w:rsid w:val="001C5B52"/>
    <w:rsid w:val="001C5B7D"/>
    <w:rsid w:val="001D0A47"/>
    <w:rsid w:val="001D13EF"/>
    <w:rsid w:val="001D144C"/>
    <w:rsid w:val="001D3168"/>
    <w:rsid w:val="001D4300"/>
    <w:rsid w:val="001D54A6"/>
    <w:rsid w:val="001D7EEB"/>
    <w:rsid w:val="001E0881"/>
    <w:rsid w:val="001E0D1B"/>
    <w:rsid w:val="001E0F1F"/>
    <w:rsid w:val="001E43BC"/>
    <w:rsid w:val="001E5C27"/>
    <w:rsid w:val="001E61CF"/>
    <w:rsid w:val="001E7A4C"/>
    <w:rsid w:val="001F0903"/>
    <w:rsid w:val="001F224A"/>
    <w:rsid w:val="001F4268"/>
    <w:rsid w:val="001F6444"/>
    <w:rsid w:val="00200C16"/>
    <w:rsid w:val="00202BFE"/>
    <w:rsid w:val="002034F4"/>
    <w:rsid w:val="0020373B"/>
    <w:rsid w:val="00207B3A"/>
    <w:rsid w:val="00211144"/>
    <w:rsid w:val="00211565"/>
    <w:rsid w:val="00214979"/>
    <w:rsid w:val="00215AB2"/>
    <w:rsid w:val="00216675"/>
    <w:rsid w:val="00216C6F"/>
    <w:rsid w:val="00216E9A"/>
    <w:rsid w:val="00220BE6"/>
    <w:rsid w:val="00220E39"/>
    <w:rsid w:val="002219F2"/>
    <w:rsid w:val="002223D5"/>
    <w:rsid w:val="00224C9B"/>
    <w:rsid w:val="00227773"/>
    <w:rsid w:val="00233B6F"/>
    <w:rsid w:val="00235782"/>
    <w:rsid w:val="00235D33"/>
    <w:rsid w:val="00236CE4"/>
    <w:rsid w:val="00236F3F"/>
    <w:rsid w:val="00240505"/>
    <w:rsid w:val="00240E05"/>
    <w:rsid w:val="00242365"/>
    <w:rsid w:val="00242A8F"/>
    <w:rsid w:val="00244BE1"/>
    <w:rsid w:val="00245649"/>
    <w:rsid w:val="0025153B"/>
    <w:rsid w:val="00261DE1"/>
    <w:rsid w:val="00262BB6"/>
    <w:rsid w:val="00263C24"/>
    <w:rsid w:val="00264144"/>
    <w:rsid w:val="00264CC4"/>
    <w:rsid w:val="00264D22"/>
    <w:rsid w:val="00265B4A"/>
    <w:rsid w:val="00267AB1"/>
    <w:rsid w:val="00270B28"/>
    <w:rsid w:val="0027331A"/>
    <w:rsid w:val="00275FDB"/>
    <w:rsid w:val="00276021"/>
    <w:rsid w:val="00277A7F"/>
    <w:rsid w:val="00280A52"/>
    <w:rsid w:val="00280ABB"/>
    <w:rsid w:val="002812AF"/>
    <w:rsid w:val="0028274D"/>
    <w:rsid w:val="00283F96"/>
    <w:rsid w:val="00284558"/>
    <w:rsid w:val="00285BA5"/>
    <w:rsid w:val="00285F40"/>
    <w:rsid w:val="00287656"/>
    <w:rsid w:val="00295EAB"/>
    <w:rsid w:val="002965D7"/>
    <w:rsid w:val="002A6F76"/>
    <w:rsid w:val="002A7295"/>
    <w:rsid w:val="002B0C5A"/>
    <w:rsid w:val="002B0F7F"/>
    <w:rsid w:val="002B4102"/>
    <w:rsid w:val="002B49A0"/>
    <w:rsid w:val="002C0CE1"/>
    <w:rsid w:val="002C1004"/>
    <w:rsid w:val="002C2107"/>
    <w:rsid w:val="002C21D3"/>
    <w:rsid w:val="002C33F5"/>
    <w:rsid w:val="002C4C80"/>
    <w:rsid w:val="002C6284"/>
    <w:rsid w:val="002C674D"/>
    <w:rsid w:val="002C7D28"/>
    <w:rsid w:val="002D1132"/>
    <w:rsid w:val="002D24D0"/>
    <w:rsid w:val="002D317C"/>
    <w:rsid w:val="002D556D"/>
    <w:rsid w:val="002D5FA4"/>
    <w:rsid w:val="002D6FD4"/>
    <w:rsid w:val="002E1E46"/>
    <w:rsid w:val="002E2CAD"/>
    <w:rsid w:val="002E4E6E"/>
    <w:rsid w:val="002E7C40"/>
    <w:rsid w:val="002F02DE"/>
    <w:rsid w:val="002F0326"/>
    <w:rsid w:val="002F10A7"/>
    <w:rsid w:val="002F1C29"/>
    <w:rsid w:val="002F2849"/>
    <w:rsid w:val="002F339A"/>
    <w:rsid w:val="002F3A2E"/>
    <w:rsid w:val="002F3A95"/>
    <w:rsid w:val="002F5D77"/>
    <w:rsid w:val="0030133F"/>
    <w:rsid w:val="00303F20"/>
    <w:rsid w:val="003047D1"/>
    <w:rsid w:val="00305B73"/>
    <w:rsid w:val="00306146"/>
    <w:rsid w:val="00311502"/>
    <w:rsid w:val="00311B99"/>
    <w:rsid w:val="00312FF0"/>
    <w:rsid w:val="003131D4"/>
    <w:rsid w:val="003132FA"/>
    <w:rsid w:val="00314899"/>
    <w:rsid w:val="0031493F"/>
    <w:rsid w:val="003169D8"/>
    <w:rsid w:val="00317E08"/>
    <w:rsid w:val="003239F4"/>
    <w:rsid w:val="00324838"/>
    <w:rsid w:val="00324B4B"/>
    <w:rsid w:val="003261C6"/>
    <w:rsid w:val="00326BA5"/>
    <w:rsid w:val="00327E72"/>
    <w:rsid w:val="003316D2"/>
    <w:rsid w:val="0033256E"/>
    <w:rsid w:val="003330DF"/>
    <w:rsid w:val="00335CB9"/>
    <w:rsid w:val="003363DC"/>
    <w:rsid w:val="00336B23"/>
    <w:rsid w:val="00340D3E"/>
    <w:rsid w:val="00341570"/>
    <w:rsid w:val="0034313A"/>
    <w:rsid w:val="003446FB"/>
    <w:rsid w:val="00344753"/>
    <w:rsid w:val="00346F76"/>
    <w:rsid w:val="00347D04"/>
    <w:rsid w:val="00352221"/>
    <w:rsid w:val="00354455"/>
    <w:rsid w:val="0035514E"/>
    <w:rsid w:val="00357635"/>
    <w:rsid w:val="0036051B"/>
    <w:rsid w:val="003610AB"/>
    <w:rsid w:val="003623BB"/>
    <w:rsid w:val="00363466"/>
    <w:rsid w:val="00364346"/>
    <w:rsid w:val="00364C22"/>
    <w:rsid w:val="003659C8"/>
    <w:rsid w:val="00365ACA"/>
    <w:rsid w:val="003661B2"/>
    <w:rsid w:val="003675B3"/>
    <w:rsid w:val="00370D67"/>
    <w:rsid w:val="00370F34"/>
    <w:rsid w:val="003718DB"/>
    <w:rsid w:val="003746DA"/>
    <w:rsid w:val="003763F7"/>
    <w:rsid w:val="00376A07"/>
    <w:rsid w:val="00381490"/>
    <w:rsid w:val="00381B6A"/>
    <w:rsid w:val="00384304"/>
    <w:rsid w:val="00385514"/>
    <w:rsid w:val="00385660"/>
    <w:rsid w:val="00390D33"/>
    <w:rsid w:val="0039243C"/>
    <w:rsid w:val="0039385B"/>
    <w:rsid w:val="0039428A"/>
    <w:rsid w:val="003944A5"/>
    <w:rsid w:val="00395B2C"/>
    <w:rsid w:val="003961E6"/>
    <w:rsid w:val="0039629A"/>
    <w:rsid w:val="003976A7"/>
    <w:rsid w:val="00397DC9"/>
    <w:rsid w:val="003A1D06"/>
    <w:rsid w:val="003A205A"/>
    <w:rsid w:val="003A7451"/>
    <w:rsid w:val="003A7AC0"/>
    <w:rsid w:val="003B1513"/>
    <w:rsid w:val="003B373F"/>
    <w:rsid w:val="003B63F2"/>
    <w:rsid w:val="003B7E50"/>
    <w:rsid w:val="003C389D"/>
    <w:rsid w:val="003C5BC4"/>
    <w:rsid w:val="003D1A42"/>
    <w:rsid w:val="003D2C75"/>
    <w:rsid w:val="003D35D5"/>
    <w:rsid w:val="003D3663"/>
    <w:rsid w:val="003E0F39"/>
    <w:rsid w:val="003E1B06"/>
    <w:rsid w:val="003E26F1"/>
    <w:rsid w:val="003E6298"/>
    <w:rsid w:val="003F18F2"/>
    <w:rsid w:val="003F26F8"/>
    <w:rsid w:val="003F2C95"/>
    <w:rsid w:val="003F3FAE"/>
    <w:rsid w:val="003F5C57"/>
    <w:rsid w:val="003F6F41"/>
    <w:rsid w:val="003F7064"/>
    <w:rsid w:val="003F7272"/>
    <w:rsid w:val="003F7389"/>
    <w:rsid w:val="003F7BC0"/>
    <w:rsid w:val="00400393"/>
    <w:rsid w:val="0040290A"/>
    <w:rsid w:val="004043F5"/>
    <w:rsid w:val="00404E60"/>
    <w:rsid w:val="00405F3B"/>
    <w:rsid w:val="00407171"/>
    <w:rsid w:val="004075FD"/>
    <w:rsid w:val="00411F3F"/>
    <w:rsid w:val="00413260"/>
    <w:rsid w:val="0041773B"/>
    <w:rsid w:val="00417BDA"/>
    <w:rsid w:val="00421086"/>
    <w:rsid w:val="00421C4D"/>
    <w:rsid w:val="004267D4"/>
    <w:rsid w:val="00430AF2"/>
    <w:rsid w:val="00430E4F"/>
    <w:rsid w:val="00431CBA"/>
    <w:rsid w:val="00435C3E"/>
    <w:rsid w:val="00437312"/>
    <w:rsid w:val="00440555"/>
    <w:rsid w:val="00442568"/>
    <w:rsid w:val="00442E46"/>
    <w:rsid w:val="00443A84"/>
    <w:rsid w:val="00444932"/>
    <w:rsid w:val="00444DB3"/>
    <w:rsid w:val="00446396"/>
    <w:rsid w:val="00450B10"/>
    <w:rsid w:val="00450DD1"/>
    <w:rsid w:val="00451FD0"/>
    <w:rsid w:val="004521FD"/>
    <w:rsid w:val="00453F6F"/>
    <w:rsid w:val="00454526"/>
    <w:rsid w:val="00454B42"/>
    <w:rsid w:val="00457E4F"/>
    <w:rsid w:val="00460B0C"/>
    <w:rsid w:val="00465C0C"/>
    <w:rsid w:val="00470748"/>
    <w:rsid w:val="00470CB9"/>
    <w:rsid w:val="00470EC6"/>
    <w:rsid w:val="00473AAC"/>
    <w:rsid w:val="00473F1C"/>
    <w:rsid w:val="00477C26"/>
    <w:rsid w:val="00481408"/>
    <w:rsid w:val="0048209C"/>
    <w:rsid w:val="0048418E"/>
    <w:rsid w:val="0048459C"/>
    <w:rsid w:val="00484881"/>
    <w:rsid w:val="00485A9E"/>
    <w:rsid w:val="00490724"/>
    <w:rsid w:val="00490E26"/>
    <w:rsid w:val="00495ED4"/>
    <w:rsid w:val="00497A13"/>
    <w:rsid w:val="004A4347"/>
    <w:rsid w:val="004A4894"/>
    <w:rsid w:val="004A55E4"/>
    <w:rsid w:val="004A561D"/>
    <w:rsid w:val="004A79C2"/>
    <w:rsid w:val="004A7DBA"/>
    <w:rsid w:val="004B1475"/>
    <w:rsid w:val="004B68D6"/>
    <w:rsid w:val="004B7A3A"/>
    <w:rsid w:val="004C1157"/>
    <w:rsid w:val="004C3BD9"/>
    <w:rsid w:val="004C5365"/>
    <w:rsid w:val="004C70CA"/>
    <w:rsid w:val="004D331A"/>
    <w:rsid w:val="004D34FC"/>
    <w:rsid w:val="004D6791"/>
    <w:rsid w:val="004D68E0"/>
    <w:rsid w:val="004D6EAB"/>
    <w:rsid w:val="004D7341"/>
    <w:rsid w:val="004D7499"/>
    <w:rsid w:val="004E03E9"/>
    <w:rsid w:val="004E0888"/>
    <w:rsid w:val="004E12EE"/>
    <w:rsid w:val="004E23E6"/>
    <w:rsid w:val="004E3134"/>
    <w:rsid w:val="004E4BB2"/>
    <w:rsid w:val="004E6E2E"/>
    <w:rsid w:val="004E7E6A"/>
    <w:rsid w:val="004F014A"/>
    <w:rsid w:val="004F2A99"/>
    <w:rsid w:val="004F4021"/>
    <w:rsid w:val="004F56EA"/>
    <w:rsid w:val="004F76A4"/>
    <w:rsid w:val="004F77A8"/>
    <w:rsid w:val="005013FE"/>
    <w:rsid w:val="00502783"/>
    <w:rsid w:val="0050333C"/>
    <w:rsid w:val="00504464"/>
    <w:rsid w:val="00506232"/>
    <w:rsid w:val="00506BA6"/>
    <w:rsid w:val="00507F42"/>
    <w:rsid w:val="00510BB1"/>
    <w:rsid w:val="00510D30"/>
    <w:rsid w:val="00511368"/>
    <w:rsid w:val="00512B21"/>
    <w:rsid w:val="00513415"/>
    <w:rsid w:val="00514405"/>
    <w:rsid w:val="00515616"/>
    <w:rsid w:val="00515834"/>
    <w:rsid w:val="00515D87"/>
    <w:rsid w:val="00517657"/>
    <w:rsid w:val="0051789B"/>
    <w:rsid w:val="00522746"/>
    <w:rsid w:val="00522FDF"/>
    <w:rsid w:val="005238F8"/>
    <w:rsid w:val="00524C5F"/>
    <w:rsid w:val="00525035"/>
    <w:rsid w:val="005307AA"/>
    <w:rsid w:val="00531588"/>
    <w:rsid w:val="0053186E"/>
    <w:rsid w:val="00531BCA"/>
    <w:rsid w:val="00533172"/>
    <w:rsid w:val="00540412"/>
    <w:rsid w:val="00543C1D"/>
    <w:rsid w:val="00544CBC"/>
    <w:rsid w:val="005472F3"/>
    <w:rsid w:val="005477E9"/>
    <w:rsid w:val="0055571A"/>
    <w:rsid w:val="00555A9C"/>
    <w:rsid w:val="00555E6A"/>
    <w:rsid w:val="00556D1E"/>
    <w:rsid w:val="00557797"/>
    <w:rsid w:val="00557FB2"/>
    <w:rsid w:val="005608D1"/>
    <w:rsid w:val="00561068"/>
    <w:rsid w:val="005629E8"/>
    <w:rsid w:val="00562F62"/>
    <w:rsid w:val="00563A22"/>
    <w:rsid w:val="005649C2"/>
    <w:rsid w:val="00564C33"/>
    <w:rsid w:val="005660F0"/>
    <w:rsid w:val="00571674"/>
    <w:rsid w:val="005718D4"/>
    <w:rsid w:val="00571E5F"/>
    <w:rsid w:val="0057270C"/>
    <w:rsid w:val="005739BE"/>
    <w:rsid w:val="00574270"/>
    <w:rsid w:val="00574694"/>
    <w:rsid w:val="005773BA"/>
    <w:rsid w:val="0057794C"/>
    <w:rsid w:val="005808A3"/>
    <w:rsid w:val="00580E24"/>
    <w:rsid w:val="005814D1"/>
    <w:rsid w:val="00581BEA"/>
    <w:rsid w:val="0058264F"/>
    <w:rsid w:val="005844F9"/>
    <w:rsid w:val="00584726"/>
    <w:rsid w:val="00585BDC"/>
    <w:rsid w:val="00587E33"/>
    <w:rsid w:val="005903AE"/>
    <w:rsid w:val="00591D2E"/>
    <w:rsid w:val="00592EBE"/>
    <w:rsid w:val="00595087"/>
    <w:rsid w:val="00596049"/>
    <w:rsid w:val="00596B01"/>
    <w:rsid w:val="0059764B"/>
    <w:rsid w:val="005A1719"/>
    <w:rsid w:val="005A5448"/>
    <w:rsid w:val="005A78B3"/>
    <w:rsid w:val="005B08B8"/>
    <w:rsid w:val="005B0CD2"/>
    <w:rsid w:val="005B142C"/>
    <w:rsid w:val="005B2BD5"/>
    <w:rsid w:val="005B5B14"/>
    <w:rsid w:val="005C0118"/>
    <w:rsid w:val="005C0563"/>
    <w:rsid w:val="005C136A"/>
    <w:rsid w:val="005C28CE"/>
    <w:rsid w:val="005C3090"/>
    <w:rsid w:val="005C38B1"/>
    <w:rsid w:val="005C4843"/>
    <w:rsid w:val="005C4D23"/>
    <w:rsid w:val="005C4F21"/>
    <w:rsid w:val="005C57B3"/>
    <w:rsid w:val="005C6181"/>
    <w:rsid w:val="005C67EA"/>
    <w:rsid w:val="005C7440"/>
    <w:rsid w:val="005D3348"/>
    <w:rsid w:val="005D34C1"/>
    <w:rsid w:val="005D5A88"/>
    <w:rsid w:val="005E0A02"/>
    <w:rsid w:val="005E5D12"/>
    <w:rsid w:val="005E5F4C"/>
    <w:rsid w:val="005F1758"/>
    <w:rsid w:val="005F5C30"/>
    <w:rsid w:val="00602FED"/>
    <w:rsid w:val="00607751"/>
    <w:rsid w:val="0060788D"/>
    <w:rsid w:val="00610543"/>
    <w:rsid w:val="00613634"/>
    <w:rsid w:val="006138B6"/>
    <w:rsid w:val="0061464E"/>
    <w:rsid w:val="006170F8"/>
    <w:rsid w:val="006211B7"/>
    <w:rsid w:val="0062656A"/>
    <w:rsid w:val="00626683"/>
    <w:rsid w:val="00626C7A"/>
    <w:rsid w:val="00627560"/>
    <w:rsid w:val="006277D0"/>
    <w:rsid w:val="006301E4"/>
    <w:rsid w:val="006316BA"/>
    <w:rsid w:val="00640702"/>
    <w:rsid w:val="00640F8B"/>
    <w:rsid w:val="0064139A"/>
    <w:rsid w:val="00641E46"/>
    <w:rsid w:val="006457F5"/>
    <w:rsid w:val="0064775F"/>
    <w:rsid w:val="006478A6"/>
    <w:rsid w:val="0065096F"/>
    <w:rsid w:val="00651A06"/>
    <w:rsid w:val="00651E5E"/>
    <w:rsid w:val="006521CC"/>
    <w:rsid w:val="0065268B"/>
    <w:rsid w:val="00655B56"/>
    <w:rsid w:val="006560BB"/>
    <w:rsid w:val="00656E7A"/>
    <w:rsid w:val="006573D8"/>
    <w:rsid w:val="006609A1"/>
    <w:rsid w:val="0066173C"/>
    <w:rsid w:val="00661C11"/>
    <w:rsid w:val="0066341C"/>
    <w:rsid w:val="00666174"/>
    <w:rsid w:val="00672529"/>
    <w:rsid w:val="00672E2A"/>
    <w:rsid w:val="00674BEE"/>
    <w:rsid w:val="00675A20"/>
    <w:rsid w:val="0067695E"/>
    <w:rsid w:val="00677226"/>
    <w:rsid w:val="00680C06"/>
    <w:rsid w:val="00681F07"/>
    <w:rsid w:val="0068252D"/>
    <w:rsid w:val="0068584E"/>
    <w:rsid w:val="006860A9"/>
    <w:rsid w:val="0068628E"/>
    <w:rsid w:val="00687FED"/>
    <w:rsid w:val="00690353"/>
    <w:rsid w:val="00690A3E"/>
    <w:rsid w:val="00694C70"/>
    <w:rsid w:val="006953FD"/>
    <w:rsid w:val="00695A0A"/>
    <w:rsid w:val="006A0D8D"/>
    <w:rsid w:val="006A1A2F"/>
    <w:rsid w:val="006B16B9"/>
    <w:rsid w:val="006B30CB"/>
    <w:rsid w:val="006C0D2C"/>
    <w:rsid w:val="006C334D"/>
    <w:rsid w:val="006C3B8D"/>
    <w:rsid w:val="006C3B8F"/>
    <w:rsid w:val="006C70CD"/>
    <w:rsid w:val="006D30F6"/>
    <w:rsid w:val="006D4A97"/>
    <w:rsid w:val="006D726C"/>
    <w:rsid w:val="006D780F"/>
    <w:rsid w:val="006D7AFD"/>
    <w:rsid w:val="006E1B91"/>
    <w:rsid w:val="006E2700"/>
    <w:rsid w:val="006E3F7F"/>
    <w:rsid w:val="006E6262"/>
    <w:rsid w:val="006E65B1"/>
    <w:rsid w:val="006E7EF4"/>
    <w:rsid w:val="006F228D"/>
    <w:rsid w:val="006F385E"/>
    <w:rsid w:val="006F6AE6"/>
    <w:rsid w:val="006F7A79"/>
    <w:rsid w:val="00701820"/>
    <w:rsid w:val="0070272A"/>
    <w:rsid w:val="00702BE2"/>
    <w:rsid w:val="00703BE0"/>
    <w:rsid w:val="00706D61"/>
    <w:rsid w:val="00707E7E"/>
    <w:rsid w:val="00710434"/>
    <w:rsid w:val="0071151C"/>
    <w:rsid w:val="0071358A"/>
    <w:rsid w:val="0071398D"/>
    <w:rsid w:val="00713D8B"/>
    <w:rsid w:val="00716A5E"/>
    <w:rsid w:val="00720A0E"/>
    <w:rsid w:val="00720CA0"/>
    <w:rsid w:val="00722772"/>
    <w:rsid w:val="007241BA"/>
    <w:rsid w:val="0072601A"/>
    <w:rsid w:val="0072631C"/>
    <w:rsid w:val="00726F69"/>
    <w:rsid w:val="0072777C"/>
    <w:rsid w:val="00727F79"/>
    <w:rsid w:val="007329FB"/>
    <w:rsid w:val="00732A3B"/>
    <w:rsid w:val="00732B62"/>
    <w:rsid w:val="007357BF"/>
    <w:rsid w:val="00740276"/>
    <w:rsid w:val="00742605"/>
    <w:rsid w:val="007438D1"/>
    <w:rsid w:val="007444D5"/>
    <w:rsid w:val="007452B5"/>
    <w:rsid w:val="00754A43"/>
    <w:rsid w:val="00756095"/>
    <w:rsid w:val="00757C1D"/>
    <w:rsid w:val="00757D4C"/>
    <w:rsid w:val="00757FAF"/>
    <w:rsid w:val="00760037"/>
    <w:rsid w:val="0076028B"/>
    <w:rsid w:val="00760CA6"/>
    <w:rsid w:val="00761B0F"/>
    <w:rsid w:val="007636FF"/>
    <w:rsid w:val="007651EB"/>
    <w:rsid w:val="007741BE"/>
    <w:rsid w:val="00783D0D"/>
    <w:rsid w:val="007843C6"/>
    <w:rsid w:val="00784631"/>
    <w:rsid w:val="00784DD5"/>
    <w:rsid w:val="0078665A"/>
    <w:rsid w:val="00787B11"/>
    <w:rsid w:val="0079341D"/>
    <w:rsid w:val="007945A9"/>
    <w:rsid w:val="007952A2"/>
    <w:rsid w:val="00796EBE"/>
    <w:rsid w:val="00797A3B"/>
    <w:rsid w:val="00797F6A"/>
    <w:rsid w:val="007A2E26"/>
    <w:rsid w:val="007A2FA2"/>
    <w:rsid w:val="007A3522"/>
    <w:rsid w:val="007A4236"/>
    <w:rsid w:val="007A4582"/>
    <w:rsid w:val="007A52CF"/>
    <w:rsid w:val="007A5AF2"/>
    <w:rsid w:val="007A622A"/>
    <w:rsid w:val="007B0862"/>
    <w:rsid w:val="007B0AFB"/>
    <w:rsid w:val="007B43C9"/>
    <w:rsid w:val="007B4C72"/>
    <w:rsid w:val="007C13A3"/>
    <w:rsid w:val="007C5FD2"/>
    <w:rsid w:val="007C7715"/>
    <w:rsid w:val="007C7941"/>
    <w:rsid w:val="007D0D6C"/>
    <w:rsid w:val="007D31E3"/>
    <w:rsid w:val="007D3588"/>
    <w:rsid w:val="007D66B9"/>
    <w:rsid w:val="007D67C2"/>
    <w:rsid w:val="007E124E"/>
    <w:rsid w:val="007E1CAD"/>
    <w:rsid w:val="007E3746"/>
    <w:rsid w:val="007E3EBF"/>
    <w:rsid w:val="007E4F74"/>
    <w:rsid w:val="007F0E46"/>
    <w:rsid w:val="007F3FF0"/>
    <w:rsid w:val="007F5ACE"/>
    <w:rsid w:val="007F5ED4"/>
    <w:rsid w:val="007F68DB"/>
    <w:rsid w:val="007F7D51"/>
    <w:rsid w:val="008015F5"/>
    <w:rsid w:val="008018D3"/>
    <w:rsid w:val="008048A7"/>
    <w:rsid w:val="008062ED"/>
    <w:rsid w:val="00806EFF"/>
    <w:rsid w:val="008078D8"/>
    <w:rsid w:val="0081208D"/>
    <w:rsid w:val="00814CA6"/>
    <w:rsid w:val="00816CE9"/>
    <w:rsid w:val="00821A29"/>
    <w:rsid w:val="00821AE4"/>
    <w:rsid w:val="008247BE"/>
    <w:rsid w:val="008254D0"/>
    <w:rsid w:val="00827417"/>
    <w:rsid w:val="00831B94"/>
    <w:rsid w:val="00832B29"/>
    <w:rsid w:val="00833CAE"/>
    <w:rsid w:val="0083704E"/>
    <w:rsid w:val="00837369"/>
    <w:rsid w:val="00843818"/>
    <w:rsid w:val="00843CC3"/>
    <w:rsid w:val="0084407E"/>
    <w:rsid w:val="008451AE"/>
    <w:rsid w:val="00845798"/>
    <w:rsid w:val="00846C4D"/>
    <w:rsid w:val="00846DBA"/>
    <w:rsid w:val="008474F5"/>
    <w:rsid w:val="00847735"/>
    <w:rsid w:val="0085154D"/>
    <w:rsid w:val="00854399"/>
    <w:rsid w:val="00855BC8"/>
    <w:rsid w:val="00856798"/>
    <w:rsid w:val="00856EEE"/>
    <w:rsid w:val="00862862"/>
    <w:rsid w:val="00862A85"/>
    <w:rsid w:val="00862D7B"/>
    <w:rsid w:val="00863CF7"/>
    <w:rsid w:val="00866BBB"/>
    <w:rsid w:val="00866EFB"/>
    <w:rsid w:val="0087024D"/>
    <w:rsid w:val="00875516"/>
    <w:rsid w:val="00876543"/>
    <w:rsid w:val="00877E3C"/>
    <w:rsid w:val="0088623F"/>
    <w:rsid w:val="00891985"/>
    <w:rsid w:val="00895BE1"/>
    <w:rsid w:val="0089677D"/>
    <w:rsid w:val="00896A2C"/>
    <w:rsid w:val="00897F62"/>
    <w:rsid w:val="008A04EB"/>
    <w:rsid w:val="008A0D01"/>
    <w:rsid w:val="008A1485"/>
    <w:rsid w:val="008A2130"/>
    <w:rsid w:val="008A3F0E"/>
    <w:rsid w:val="008A476C"/>
    <w:rsid w:val="008B1B49"/>
    <w:rsid w:val="008B2756"/>
    <w:rsid w:val="008B361E"/>
    <w:rsid w:val="008B528F"/>
    <w:rsid w:val="008B560B"/>
    <w:rsid w:val="008B602D"/>
    <w:rsid w:val="008B7C90"/>
    <w:rsid w:val="008C1215"/>
    <w:rsid w:val="008C21AF"/>
    <w:rsid w:val="008C2201"/>
    <w:rsid w:val="008C3CC0"/>
    <w:rsid w:val="008C60E5"/>
    <w:rsid w:val="008C7B81"/>
    <w:rsid w:val="008D042A"/>
    <w:rsid w:val="008D3514"/>
    <w:rsid w:val="008D6AEA"/>
    <w:rsid w:val="008D7435"/>
    <w:rsid w:val="008D7443"/>
    <w:rsid w:val="008D7860"/>
    <w:rsid w:val="008E034A"/>
    <w:rsid w:val="008E207C"/>
    <w:rsid w:val="008E2271"/>
    <w:rsid w:val="008E3E78"/>
    <w:rsid w:val="008E42DA"/>
    <w:rsid w:val="008E6D91"/>
    <w:rsid w:val="008F124B"/>
    <w:rsid w:val="008F1519"/>
    <w:rsid w:val="008F24F7"/>
    <w:rsid w:val="008F257E"/>
    <w:rsid w:val="008F35C8"/>
    <w:rsid w:val="008F434A"/>
    <w:rsid w:val="008F6B7C"/>
    <w:rsid w:val="008F73E5"/>
    <w:rsid w:val="008F755C"/>
    <w:rsid w:val="008F7704"/>
    <w:rsid w:val="00900A39"/>
    <w:rsid w:val="00900F9F"/>
    <w:rsid w:val="00901522"/>
    <w:rsid w:val="00901DA4"/>
    <w:rsid w:val="0090281C"/>
    <w:rsid w:val="00902997"/>
    <w:rsid w:val="00903801"/>
    <w:rsid w:val="00905F2A"/>
    <w:rsid w:val="009075FA"/>
    <w:rsid w:val="00910B0D"/>
    <w:rsid w:val="009119DC"/>
    <w:rsid w:val="00913083"/>
    <w:rsid w:val="009139E8"/>
    <w:rsid w:val="00921DF8"/>
    <w:rsid w:val="00924188"/>
    <w:rsid w:val="0092438D"/>
    <w:rsid w:val="00925319"/>
    <w:rsid w:val="00927907"/>
    <w:rsid w:val="009305DD"/>
    <w:rsid w:val="00933109"/>
    <w:rsid w:val="00936B52"/>
    <w:rsid w:val="00940CA0"/>
    <w:rsid w:val="00943B56"/>
    <w:rsid w:val="00944146"/>
    <w:rsid w:val="00944BA8"/>
    <w:rsid w:val="00945B27"/>
    <w:rsid w:val="00946509"/>
    <w:rsid w:val="0095369A"/>
    <w:rsid w:val="00956B7A"/>
    <w:rsid w:val="00956EFB"/>
    <w:rsid w:val="00957422"/>
    <w:rsid w:val="0096783D"/>
    <w:rsid w:val="009706A1"/>
    <w:rsid w:val="009719B8"/>
    <w:rsid w:val="00971DBE"/>
    <w:rsid w:val="009738BB"/>
    <w:rsid w:val="009740D3"/>
    <w:rsid w:val="00976E7B"/>
    <w:rsid w:val="00977991"/>
    <w:rsid w:val="00981F76"/>
    <w:rsid w:val="0098203E"/>
    <w:rsid w:val="00982416"/>
    <w:rsid w:val="00982DA6"/>
    <w:rsid w:val="009839C0"/>
    <w:rsid w:val="009967AF"/>
    <w:rsid w:val="00997B9B"/>
    <w:rsid w:val="009A0297"/>
    <w:rsid w:val="009A0A83"/>
    <w:rsid w:val="009A2171"/>
    <w:rsid w:val="009A2379"/>
    <w:rsid w:val="009A39F9"/>
    <w:rsid w:val="009A3D30"/>
    <w:rsid w:val="009A53A9"/>
    <w:rsid w:val="009B148F"/>
    <w:rsid w:val="009B3B05"/>
    <w:rsid w:val="009B5986"/>
    <w:rsid w:val="009B5B22"/>
    <w:rsid w:val="009B5D2E"/>
    <w:rsid w:val="009B6006"/>
    <w:rsid w:val="009B75E6"/>
    <w:rsid w:val="009B7C80"/>
    <w:rsid w:val="009C05B5"/>
    <w:rsid w:val="009C0740"/>
    <w:rsid w:val="009C3026"/>
    <w:rsid w:val="009C4E2A"/>
    <w:rsid w:val="009C5833"/>
    <w:rsid w:val="009C7178"/>
    <w:rsid w:val="009C76F1"/>
    <w:rsid w:val="009C7B68"/>
    <w:rsid w:val="009C7F58"/>
    <w:rsid w:val="009D30E5"/>
    <w:rsid w:val="009D3CCA"/>
    <w:rsid w:val="009D4205"/>
    <w:rsid w:val="009D6362"/>
    <w:rsid w:val="009D6B69"/>
    <w:rsid w:val="009E0360"/>
    <w:rsid w:val="009E7F95"/>
    <w:rsid w:val="009F1ED8"/>
    <w:rsid w:val="009F21A8"/>
    <w:rsid w:val="009F2353"/>
    <w:rsid w:val="009F2F56"/>
    <w:rsid w:val="009F302A"/>
    <w:rsid w:val="009F599A"/>
    <w:rsid w:val="009F623A"/>
    <w:rsid w:val="00A0005A"/>
    <w:rsid w:val="00A0534A"/>
    <w:rsid w:val="00A0633F"/>
    <w:rsid w:val="00A12076"/>
    <w:rsid w:val="00A157B5"/>
    <w:rsid w:val="00A15D78"/>
    <w:rsid w:val="00A1797B"/>
    <w:rsid w:val="00A21ABB"/>
    <w:rsid w:val="00A22011"/>
    <w:rsid w:val="00A22360"/>
    <w:rsid w:val="00A25C21"/>
    <w:rsid w:val="00A2710E"/>
    <w:rsid w:val="00A275E6"/>
    <w:rsid w:val="00A27FE0"/>
    <w:rsid w:val="00A301D2"/>
    <w:rsid w:val="00A3156E"/>
    <w:rsid w:val="00A33212"/>
    <w:rsid w:val="00A34098"/>
    <w:rsid w:val="00A340AA"/>
    <w:rsid w:val="00A3479B"/>
    <w:rsid w:val="00A34CC9"/>
    <w:rsid w:val="00A37379"/>
    <w:rsid w:val="00A37964"/>
    <w:rsid w:val="00A4354C"/>
    <w:rsid w:val="00A43931"/>
    <w:rsid w:val="00A442C8"/>
    <w:rsid w:val="00A4502C"/>
    <w:rsid w:val="00A450DB"/>
    <w:rsid w:val="00A4527B"/>
    <w:rsid w:val="00A45296"/>
    <w:rsid w:val="00A47AC3"/>
    <w:rsid w:val="00A47AD7"/>
    <w:rsid w:val="00A500F2"/>
    <w:rsid w:val="00A51B9B"/>
    <w:rsid w:val="00A5221F"/>
    <w:rsid w:val="00A579B9"/>
    <w:rsid w:val="00A60884"/>
    <w:rsid w:val="00A62174"/>
    <w:rsid w:val="00A62CCB"/>
    <w:rsid w:val="00A63A58"/>
    <w:rsid w:val="00A63AE6"/>
    <w:rsid w:val="00A6492F"/>
    <w:rsid w:val="00A654A2"/>
    <w:rsid w:val="00A669BC"/>
    <w:rsid w:val="00A674C2"/>
    <w:rsid w:val="00A67AD8"/>
    <w:rsid w:val="00A70139"/>
    <w:rsid w:val="00A72802"/>
    <w:rsid w:val="00A72C39"/>
    <w:rsid w:val="00A77514"/>
    <w:rsid w:val="00A8090A"/>
    <w:rsid w:val="00A824EC"/>
    <w:rsid w:val="00A85220"/>
    <w:rsid w:val="00A85D49"/>
    <w:rsid w:val="00A87460"/>
    <w:rsid w:val="00A876F8"/>
    <w:rsid w:val="00A90497"/>
    <w:rsid w:val="00A91DF6"/>
    <w:rsid w:val="00A9275D"/>
    <w:rsid w:val="00A927CA"/>
    <w:rsid w:val="00A92AFB"/>
    <w:rsid w:val="00A94EE7"/>
    <w:rsid w:val="00A954D2"/>
    <w:rsid w:val="00A9645F"/>
    <w:rsid w:val="00A97120"/>
    <w:rsid w:val="00AA11C6"/>
    <w:rsid w:val="00AA1764"/>
    <w:rsid w:val="00AA26E4"/>
    <w:rsid w:val="00AA5AF6"/>
    <w:rsid w:val="00AA5E8C"/>
    <w:rsid w:val="00AB03BA"/>
    <w:rsid w:val="00AB16E0"/>
    <w:rsid w:val="00AB6300"/>
    <w:rsid w:val="00AB6322"/>
    <w:rsid w:val="00AC0529"/>
    <w:rsid w:val="00AC16AE"/>
    <w:rsid w:val="00AC2E77"/>
    <w:rsid w:val="00AC3C1F"/>
    <w:rsid w:val="00AC3FCB"/>
    <w:rsid w:val="00AC4EF7"/>
    <w:rsid w:val="00AC4F6A"/>
    <w:rsid w:val="00AC531D"/>
    <w:rsid w:val="00AC5995"/>
    <w:rsid w:val="00AD0A30"/>
    <w:rsid w:val="00AD0D34"/>
    <w:rsid w:val="00AD3948"/>
    <w:rsid w:val="00AD3EB1"/>
    <w:rsid w:val="00AD4DE5"/>
    <w:rsid w:val="00AE0DC8"/>
    <w:rsid w:val="00AE2152"/>
    <w:rsid w:val="00AE4D76"/>
    <w:rsid w:val="00AE52DC"/>
    <w:rsid w:val="00AE6F89"/>
    <w:rsid w:val="00AE72B1"/>
    <w:rsid w:val="00AF2917"/>
    <w:rsid w:val="00AF2D97"/>
    <w:rsid w:val="00AF4120"/>
    <w:rsid w:val="00AF4CA9"/>
    <w:rsid w:val="00AF51E6"/>
    <w:rsid w:val="00AF6058"/>
    <w:rsid w:val="00B00799"/>
    <w:rsid w:val="00B00B9A"/>
    <w:rsid w:val="00B01AD3"/>
    <w:rsid w:val="00B024F1"/>
    <w:rsid w:val="00B024FD"/>
    <w:rsid w:val="00B03C55"/>
    <w:rsid w:val="00B060E4"/>
    <w:rsid w:val="00B06748"/>
    <w:rsid w:val="00B06CA8"/>
    <w:rsid w:val="00B07973"/>
    <w:rsid w:val="00B1213A"/>
    <w:rsid w:val="00B13817"/>
    <w:rsid w:val="00B15B55"/>
    <w:rsid w:val="00B1715F"/>
    <w:rsid w:val="00B277E3"/>
    <w:rsid w:val="00B31D4A"/>
    <w:rsid w:val="00B31DA8"/>
    <w:rsid w:val="00B337E8"/>
    <w:rsid w:val="00B35D05"/>
    <w:rsid w:val="00B373B5"/>
    <w:rsid w:val="00B42FC5"/>
    <w:rsid w:val="00B43DC0"/>
    <w:rsid w:val="00B4592F"/>
    <w:rsid w:val="00B467D5"/>
    <w:rsid w:val="00B47A29"/>
    <w:rsid w:val="00B520C7"/>
    <w:rsid w:val="00B5608E"/>
    <w:rsid w:val="00B57BFF"/>
    <w:rsid w:val="00B60EB5"/>
    <w:rsid w:val="00B67947"/>
    <w:rsid w:val="00B719D0"/>
    <w:rsid w:val="00B72413"/>
    <w:rsid w:val="00B739F8"/>
    <w:rsid w:val="00B7419C"/>
    <w:rsid w:val="00B755ED"/>
    <w:rsid w:val="00B76531"/>
    <w:rsid w:val="00B76AAE"/>
    <w:rsid w:val="00B80577"/>
    <w:rsid w:val="00B80B3D"/>
    <w:rsid w:val="00B81BAE"/>
    <w:rsid w:val="00B8324F"/>
    <w:rsid w:val="00B838FF"/>
    <w:rsid w:val="00B841D5"/>
    <w:rsid w:val="00B864BD"/>
    <w:rsid w:val="00B86CDE"/>
    <w:rsid w:val="00B87E2A"/>
    <w:rsid w:val="00B9101D"/>
    <w:rsid w:val="00B91FE9"/>
    <w:rsid w:val="00B95375"/>
    <w:rsid w:val="00B95E10"/>
    <w:rsid w:val="00B96958"/>
    <w:rsid w:val="00BA06E1"/>
    <w:rsid w:val="00BA12D6"/>
    <w:rsid w:val="00BA1D4B"/>
    <w:rsid w:val="00BA51DD"/>
    <w:rsid w:val="00BA5332"/>
    <w:rsid w:val="00BB0041"/>
    <w:rsid w:val="00BB051C"/>
    <w:rsid w:val="00BB0643"/>
    <w:rsid w:val="00BB1480"/>
    <w:rsid w:val="00BB1796"/>
    <w:rsid w:val="00BB21B5"/>
    <w:rsid w:val="00BB24FE"/>
    <w:rsid w:val="00BB3314"/>
    <w:rsid w:val="00BB5EFD"/>
    <w:rsid w:val="00BB6B21"/>
    <w:rsid w:val="00BB72B5"/>
    <w:rsid w:val="00BC11AE"/>
    <w:rsid w:val="00BC48CD"/>
    <w:rsid w:val="00BD1087"/>
    <w:rsid w:val="00BD26E0"/>
    <w:rsid w:val="00BD5006"/>
    <w:rsid w:val="00BD52DE"/>
    <w:rsid w:val="00BD5D10"/>
    <w:rsid w:val="00BD5E9B"/>
    <w:rsid w:val="00BD5FA3"/>
    <w:rsid w:val="00BD77FF"/>
    <w:rsid w:val="00BD7CB9"/>
    <w:rsid w:val="00BE0737"/>
    <w:rsid w:val="00BE13D3"/>
    <w:rsid w:val="00BE1604"/>
    <w:rsid w:val="00BE203A"/>
    <w:rsid w:val="00BE30B3"/>
    <w:rsid w:val="00BE71EF"/>
    <w:rsid w:val="00BF3D8E"/>
    <w:rsid w:val="00BF4846"/>
    <w:rsid w:val="00BF487A"/>
    <w:rsid w:val="00BF5E27"/>
    <w:rsid w:val="00BF5F08"/>
    <w:rsid w:val="00BF6637"/>
    <w:rsid w:val="00BF6882"/>
    <w:rsid w:val="00C05B4D"/>
    <w:rsid w:val="00C063FD"/>
    <w:rsid w:val="00C0653E"/>
    <w:rsid w:val="00C0682F"/>
    <w:rsid w:val="00C06B5B"/>
    <w:rsid w:val="00C07EBF"/>
    <w:rsid w:val="00C10B82"/>
    <w:rsid w:val="00C10B8E"/>
    <w:rsid w:val="00C115FB"/>
    <w:rsid w:val="00C11D49"/>
    <w:rsid w:val="00C1274A"/>
    <w:rsid w:val="00C1412E"/>
    <w:rsid w:val="00C1533F"/>
    <w:rsid w:val="00C159E3"/>
    <w:rsid w:val="00C21FDF"/>
    <w:rsid w:val="00C249A7"/>
    <w:rsid w:val="00C25DB6"/>
    <w:rsid w:val="00C30848"/>
    <w:rsid w:val="00C31D1A"/>
    <w:rsid w:val="00C32489"/>
    <w:rsid w:val="00C435B9"/>
    <w:rsid w:val="00C4465D"/>
    <w:rsid w:val="00C46245"/>
    <w:rsid w:val="00C46917"/>
    <w:rsid w:val="00C475D2"/>
    <w:rsid w:val="00C47D24"/>
    <w:rsid w:val="00C51961"/>
    <w:rsid w:val="00C526EB"/>
    <w:rsid w:val="00C57813"/>
    <w:rsid w:val="00C67128"/>
    <w:rsid w:val="00C67738"/>
    <w:rsid w:val="00C70175"/>
    <w:rsid w:val="00C72C28"/>
    <w:rsid w:val="00C734B2"/>
    <w:rsid w:val="00C752E9"/>
    <w:rsid w:val="00C757CC"/>
    <w:rsid w:val="00C7701F"/>
    <w:rsid w:val="00C77452"/>
    <w:rsid w:val="00C77ABF"/>
    <w:rsid w:val="00C80100"/>
    <w:rsid w:val="00C811A3"/>
    <w:rsid w:val="00C84A95"/>
    <w:rsid w:val="00C86E4A"/>
    <w:rsid w:val="00C876E6"/>
    <w:rsid w:val="00C91EDD"/>
    <w:rsid w:val="00C92ACE"/>
    <w:rsid w:val="00C942F5"/>
    <w:rsid w:val="00C94AED"/>
    <w:rsid w:val="00C952A7"/>
    <w:rsid w:val="00C97663"/>
    <w:rsid w:val="00CA0140"/>
    <w:rsid w:val="00CA0F17"/>
    <w:rsid w:val="00CA1C42"/>
    <w:rsid w:val="00CA2D77"/>
    <w:rsid w:val="00CA38E9"/>
    <w:rsid w:val="00CA48BE"/>
    <w:rsid w:val="00CA4A5F"/>
    <w:rsid w:val="00CA747A"/>
    <w:rsid w:val="00CA7BFD"/>
    <w:rsid w:val="00CB0028"/>
    <w:rsid w:val="00CB3030"/>
    <w:rsid w:val="00CC1364"/>
    <w:rsid w:val="00CC19DC"/>
    <w:rsid w:val="00CC1B4C"/>
    <w:rsid w:val="00CC2B8C"/>
    <w:rsid w:val="00CC407D"/>
    <w:rsid w:val="00CC6930"/>
    <w:rsid w:val="00CC7A20"/>
    <w:rsid w:val="00CC7B80"/>
    <w:rsid w:val="00CD0676"/>
    <w:rsid w:val="00CD170F"/>
    <w:rsid w:val="00CD1774"/>
    <w:rsid w:val="00CD1D55"/>
    <w:rsid w:val="00CD22B4"/>
    <w:rsid w:val="00CD5A8E"/>
    <w:rsid w:val="00CD62CD"/>
    <w:rsid w:val="00CD7845"/>
    <w:rsid w:val="00CD79F9"/>
    <w:rsid w:val="00CD7AC7"/>
    <w:rsid w:val="00CE3831"/>
    <w:rsid w:val="00CE6FDE"/>
    <w:rsid w:val="00CF0AC0"/>
    <w:rsid w:val="00CF1B0F"/>
    <w:rsid w:val="00CF415C"/>
    <w:rsid w:val="00CF4F2E"/>
    <w:rsid w:val="00CF56B9"/>
    <w:rsid w:val="00CF6275"/>
    <w:rsid w:val="00CF7A5F"/>
    <w:rsid w:val="00CF7BB6"/>
    <w:rsid w:val="00D037A6"/>
    <w:rsid w:val="00D04B16"/>
    <w:rsid w:val="00D0566D"/>
    <w:rsid w:val="00D05702"/>
    <w:rsid w:val="00D05F8A"/>
    <w:rsid w:val="00D06062"/>
    <w:rsid w:val="00D11305"/>
    <w:rsid w:val="00D11DE8"/>
    <w:rsid w:val="00D120E0"/>
    <w:rsid w:val="00D13501"/>
    <w:rsid w:val="00D139D9"/>
    <w:rsid w:val="00D14D92"/>
    <w:rsid w:val="00D15717"/>
    <w:rsid w:val="00D15A02"/>
    <w:rsid w:val="00D20EF0"/>
    <w:rsid w:val="00D2100B"/>
    <w:rsid w:val="00D23628"/>
    <w:rsid w:val="00D24B74"/>
    <w:rsid w:val="00D34C1A"/>
    <w:rsid w:val="00D36897"/>
    <w:rsid w:val="00D375F0"/>
    <w:rsid w:val="00D40AC0"/>
    <w:rsid w:val="00D443B1"/>
    <w:rsid w:val="00D46156"/>
    <w:rsid w:val="00D4652F"/>
    <w:rsid w:val="00D46DC9"/>
    <w:rsid w:val="00D47008"/>
    <w:rsid w:val="00D57ADA"/>
    <w:rsid w:val="00D57EEF"/>
    <w:rsid w:val="00D61A55"/>
    <w:rsid w:val="00D6222F"/>
    <w:rsid w:val="00D6343E"/>
    <w:rsid w:val="00D638A8"/>
    <w:rsid w:val="00D647A7"/>
    <w:rsid w:val="00D64922"/>
    <w:rsid w:val="00D657E2"/>
    <w:rsid w:val="00D65FA9"/>
    <w:rsid w:val="00D701C3"/>
    <w:rsid w:val="00D70848"/>
    <w:rsid w:val="00D7139C"/>
    <w:rsid w:val="00D71CF0"/>
    <w:rsid w:val="00D7587F"/>
    <w:rsid w:val="00D81837"/>
    <w:rsid w:val="00D83117"/>
    <w:rsid w:val="00D83524"/>
    <w:rsid w:val="00D83C50"/>
    <w:rsid w:val="00D84940"/>
    <w:rsid w:val="00D84A96"/>
    <w:rsid w:val="00D858BE"/>
    <w:rsid w:val="00D8677E"/>
    <w:rsid w:val="00D86C31"/>
    <w:rsid w:val="00D9399A"/>
    <w:rsid w:val="00D9567F"/>
    <w:rsid w:val="00D971B1"/>
    <w:rsid w:val="00DA1240"/>
    <w:rsid w:val="00DA1D04"/>
    <w:rsid w:val="00DA2C13"/>
    <w:rsid w:val="00DA4529"/>
    <w:rsid w:val="00DA505B"/>
    <w:rsid w:val="00DA7299"/>
    <w:rsid w:val="00DA7592"/>
    <w:rsid w:val="00DB3F5E"/>
    <w:rsid w:val="00DB49AE"/>
    <w:rsid w:val="00DB4C19"/>
    <w:rsid w:val="00DB5DC0"/>
    <w:rsid w:val="00DB5FE0"/>
    <w:rsid w:val="00DB68A5"/>
    <w:rsid w:val="00DB7639"/>
    <w:rsid w:val="00DB7C7E"/>
    <w:rsid w:val="00DC1785"/>
    <w:rsid w:val="00DC17B9"/>
    <w:rsid w:val="00DC180D"/>
    <w:rsid w:val="00DC4A80"/>
    <w:rsid w:val="00DC691A"/>
    <w:rsid w:val="00DD38BA"/>
    <w:rsid w:val="00DD3C06"/>
    <w:rsid w:val="00DD3CF7"/>
    <w:rsid w:val="00DD565F"/>
    <w:rsid w:val="00DD61E6"/>
    <w:rsid w:val="00DD67C2"/>
    <w:rsid w:val="00DE10B3"/>
    <w:rsid w:val="00DF5391"/>
    <w:rsid w:val="00DF6AC4"/>
    <w:rsid w:val="00DF70C2"/>
    <w:rsid w:val="00E018D5"/>
    <w:rsid w:val="00E0358A"/>
    <w:rsid w:val="00E03B76"/>
    <w:rsid w:val="00E03D14"/>
    <w:rsid w:val="00E0583B"/>
    <w:rsid w:val="00E07D4B"/>
    <w:rsid w:val="00E1158E"/>
    <w:rsid w:val="00E13757"/>
    <w:rsid w:val="00E138EE"/>
    <w:rsid w:val="00E13F76"/>
    <w:rsid w:val="00E14FC6"/>
    <w:rsid w:val="00E17668"/>
    <w:rsid w:val="00E17E84"/>
    <w:rsid w:val="00E242D6"/>
    <w:rsid w:val="00E26405"/>
    <w:rsid w:val="00E2717B"/>
    <w:rsid w:val="00E30DEE"/>
    <w:rsid w:val="00E31348"/>
    <w:rsid w:val="00E33B30"/>
    <w:rsid w:val="00E33E6A"/>
    <w:rsid w:val="00E359D4"/>
    <w:rsid w:val="00E40A77"/>
    <w:rsid w:val="00E40BB5"/>
    <w:rsid w:val="00E4115A"/>
    <w:rsid w:val="00E4240C"/>
    <w:rsid w:val="00E424DB"/>
    <w:rsid w:val="00E43114"/>
    <w:rsid w:val="00E4539D"/>
    <w:rsid w:val="00E47596"/>
    <w:rsid w:val="00E479C1"/>
    <w:rsid w:val="00E5081C"/>
    <w:rsid w:val="00E5186B"/>
    <w:rsid w:val="00E51FB4"/>
    <w:rsid w:val="00E51FBD"/>
    <w:rsid w:val="00E56497"/>
    <w:rsid w:val="00E60B4A"/>
    <w:rsid w:val="00E6206C"/>
    <w:rsid w:val="00E63A4E"/>
    <w:rsid w:val="00E63DC1"/>
    <w:rsid w:val="00E65389"/>
    <w:rsid w:val="00E70C8C"/>
    <w:rsid w:val="00E71A91"/>
    <w:rsid w:val="00E7247D"/>
    <w:rsid w:val="00E72540"/>
    <w:rsid w:val="00E740A1"/>
    <w:rsid w:val="00E74AC3"/>
    <w:rsid w:val="00E74E46"/>
    <w:rsid w:val="00E76AE7"/>
    <w:rsid w:val="00E818C4"/>
    <w:rsid w:val="00E82CC3"/>
    <w:rsid w:val="00E84F69"/>
    <w:rsid w:val="00E8592C"/>
    <w:rsid w:val="00E85D91"/>
    <w:rsid w:val="00E90304"/>
    <w:rsid w:val="00E93085"/>
    <w:rsid w:val="00E9323F"/>
    <w:rsid w:val="00E94529"/>
    <w:rsid w:val="00E94E07"/>
    <w:rsid w:val="00EA016E"/>
    <w:rsid w:val="00EA3C32"/>
    <w:rsid w:val="00EB2846"/>
    <w:rsid w:val="00EB4F11"/>
    <w:rsid w:val="00EB5027"/>
    <w:rsid w:val="00EB527D"/>
    <w:rsid w:val="00EB57E4"/>
    <w:rsid w:val="00EB640A"/>
    <w:rsid w:val="00EC0563"/>
    <w:rsid w:val="00EC6734"/>
    <w:rsid w:val="00EC6EB6"/>
    <w:rsid w:val="00ED1CB2"/>
    <w:rsid w:val="00ED2F03"/>
    <w:rsid w:val="00ED3C9E"/>
    <w:rsid w:val="00ED5C02"/>
    <w:rsid w:val="00ED73E1"/>
    <w:rsid w:val="00EE0917"/>
    <w:rsid w:val="00EE0986"/>
    <w:rsid w:val="00EE4342"/>
    <w:rsid w:val="00EE436D"/>
    <w:rsid w:val="00EE4959"/>
    <w:rsid w:val="00EE4DD9"/>
    <w:rsid w:val="00EF05F3"/>
    <w:rsid w:val="00EF06A7"/>
    <w:rsid w:val="00EF1199"/>
    <w:rsid w:val="00EF1AFC"/>
    <w:rsid w:val="00EF1BA5"/>
    <w:rsid w:val="00EF4BA6"/>
    <w:rsid w:val="00EF53C4"/>
    <w:rsid w:val="00EF5D0F"/>
    <w:rsid w:val="00EF688F"/>
    <w:rsid w:val="00EF6B78"/>
    <w:rsid w:val="00EF6F83"/>
    <w:rsid w:val="00F021BD"/>
    <w:rsid w:val="00F02494"/>
    <w:rsid w:val="00F040D9"/>
    <w:rsid w:val="00F05920"/>
    <w:rsid w:val="00F06A49"/>
    <w:rsid w:val="00F118D7"/>
    <w:rsid w:val="00F11F3D"/>
    <w:rsid w:val="00F12503"/>
    <w:rsid w:val="00F1298F"/>
    <w:rsid w:val="00F131D4"/>
    <w:rsid w:val="00F150C5"/>
    <w:rsid w:val="00F15CB4"/>
    <w:rsid w:val="00F16651"/>
    <w:rsid w:val="00F17F93"/>
    <w:rsid w:val="00F22CEF"/>
    <w:rsid w:val="00F2486F"/>
    <w:rsid w:val="00F2665F"/>
    <w:rsid w:val="00F303FB"/>
    <w:rsid w:val="00F320F7"/>
    <w:rsid w:val="00F3249D"/>
    <w:rsid w:val="00F33536"/>
    <w:rsid w:val="00F34F04"/>
    <w:rsid w:val="00F379C2"/>
    <w:rsid w:val="00F401C9"/>
    <w:rsid w:val="00F41050"/>
    <w:rsid w:val="00F41B12"/>
    <w:rsid w:val="00F421ED"/>
    <w:rsid w:val="00F46E97"/>
    <w:rsid w:val="00F512A6"/>
    <w:rsid w:val="00F5164A"/>
    <w:rsid w:val="00F522A7"/>
    <w:rsid w:val="00F53CBA"/>
    <w:rsid w:val="00F5462A"/>
    <w:rsid w:val="00F55B53"/>
    <w:rsid w:val="00F62A31"/>
    <w:rsid w:val="00F6391C"/>
    <w:rsid w:val="00F64418"/>
    <w:rsid w:val="00F656B1"/>
    <w:rsid w:val="00F67037"/>
    <w:rsid w:val="00F6708C"/>
    <w:rsid w:val="00F72086"/>
    <w:rsid w:val="00F7365B"/>
    <w:rsid w:val="00F73E55"/>
    <w:rsid w:val="00F77C1F"/>
    <w:rsid w:val="00F77EE9"/>
    <w:rsid w:val="00F812EF"/>
    <w:rsid w:val="00F828F9"/>
    <w:rsid w:val="00F85717"/>
    <w:rsid w:val="00F86227"/>
    <w:rsid w:val="00F86469"/>
    <w:rsid w:val="00F86AD7"/>
    <w:rsid w:val="00F875DC"/>
    <w:rsid w:val="00F91477"/>
    <w:rsid w:val="00F91EC1"/>
    <w:rsid w:val="00F93B99"/>
    <w:rsid w:val="00F94427"/>
    <w:rsid w:val="00F95452"/>
    <w:rsid w:val="00F97361"/>
    <w:rsid w:val="00FA01BC"/>
    <w:rsid w:val="00FA0917"/>
    <w:rsid w:val="00FA3661"/>
    <w:rsid w:val="00FA40D3"/>
    <w:rsid w:val="00FA416D"/>
    <w:rsid w:val="00FA4882"/>
    <w:rsid w:val="00FA4FF0"/>
    <w:rsid w:val="00FA5B90"/>
    <w:rsid w:val="00FA6810"/>
    <w:rsid w:val="00FA6FF1"/>
    <w:rsid w:val="00FA74C5"/>
    <w:rsid w:val="00FA7664"/>
    <w:rsid w:val="00FB060D"/>
    <w:rsid w:val="00FB21FD"/>
    <w:rsid w:val="00FB311E"/>
    <w:rsid w:val="00FB7A27"/>
    <w:rsid w:val="00FC031A"/>
    <w:rsid w:val="00FC1C22"/>
    <w:rsid w:val="00FC2D7C"/>
    <w:rsid w:val="00FC71A0"/>
    <w:rsid w:val="00FC74BC"/>
    <w:rsid w:val="00FC7E75"/>
    <w:rsid w:val="00FD060D"/>
    <w:rsid w:val="00FD2A24"/>
    <w:rsid w:val="00FD3B63"/>
    <w:rsid w:val="00FD4467"/>
    <w:rsid w:val="00FD4655"/>
    <w:rsid w:val="00FD4FEE"/>
    <w:rsid w:val="00FD55CA"/>
    <w:rsid w:val="00FE2BCD"/>
    <w:rsid w:val="00FE2CE2"/>
    <w:rsid w:val="00FE3896"/>
    <w:rsid w:val="00FE5996"/>
    <w:rsid w:val="00FE69C9"/>
    <w:rsid w:val="00FF02F7"/>
    <w:rsid w:val="00FF0916"/>
    <w:rsid w:val="00FF107B"/>
    <w:rsid w:val="00FF1104"/>
    <w:rsid w:val="00FF1C05"/>
    <w:rsid w:val="00FF1F7B"/>
    <w:rsid w:val="00FF61C7"/>
    <w:rsid w:val="00FF694D"/>
    <w:rsid w:val="00FF6CDB"/>
    <w:rsid w:val="00FF7328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CF53F4"/>
  <w15:chartTrackingRefBased/>
  <w15:docId w15:val="{3FF36575-572D-4CE5-91D9-F53FB3FF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1513"/>
    <w:pPr>
      <w:bidi/>
      <w:spacing w:before="120" w:line="288" w:lineRule="auto"/>
      <w:jc w:val="lowKashida"/>
    </w:pPr>
    <w:rPr>
      <w:rFonts w:ascii="B Nazanin" w:hAnsi="B Nazanin" w:cs="B Nazanin"/>
      <w:sz w:val="28"/>
      <w:szCs w:val="28"/>
    </w:rPr>
  </w:style>
  <w:style w:type="paragraph" w:styleId="Heading1">
    <w:name w:val="heading 1"/>
    <w:basedOn w:val="Normal"/>
    <w:next w:val="Normal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D4652F"/>
    <w:pPr>
      <w:keepNext/>
      <w:numPr>
        <w:ilvl w:val="1"/>
        <w:numId w:val="36"/>
      </w:numPr>
      <w:spacing w:before="540"/>
      <w:outlineLvl w:val="1"/>
    </w:pPr>
    <w:rPr>
      <w:b/>
      <w:bCs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D4652F"/>
    <w:pPr>
      <w:keepNext/>
      <w:numPr>
        <w:ilvl w:val="2"/>
        <w:numId w:val="37"/>
      </w:numPr>
      <w:spacing w:before="400"/>
      <w:ind w:left="1082" w:hanging="850"/>
      <w:outlineLvl w:val="2"/>
    </w:pPr>
    <w:rPr>
      <w:b/>
      <w:bCs/>
      <w:sz w:val="24"/>
      <w:lang w:val="x-none" w:eastAsia="x-none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30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aliases w:val="PIC TITLE"/>
    <w:basedOn w:val="Normal"/>
    <w:next w:val="Normal"/>
    <w:qFormat/>
    <w:rsid w:val="008B602D"/>
    <w:pPr>
      <w:tabs>
        <w:tab w:val="num" w:pos="2520"/>
      </w:tabs>
      <w:spacing w:before="240" w:after="60" w:line="480" w:lineRule="auto"/>
      <w:ind w:left="1440" w:hanging="1440"/>
      <w:jc w:val="center"/>
      <w:outlineLvl w:val="7"/>
    </w:pPr>
    <w:rPr>
      <w:i/>
      <w:szCs w:val="26"/>
    </w:rPr>
  </w:style>
  <w:style w:type="paragraph" w:styleId="Heading9">
    <w:name w:val="heading 9"/>
    <w:aliases w:val="TABLE TITLE"/>
    <w:basedOn w:val="Normal"/>
    <w:next w:val="Normal"/>
    <w:qFormat/>
    <w:rsid w:val="008B602D"/>
    <w:pPr>
      <w:tabs>
        <w:tab w:val="num" w:pos="2664"/>
      </w:tabs>
      <w:spacing w:before="240" w:after="60"/>
      <w:ind w:left="1582" w:hanging="1582"/>
      <w:jc w:val="center"/>
      <w:outlineLvl w:val="8"/>
    </w:pPr>
    <w:rPr>
      <w:rFonts w:ascii="Arial" w:hAnsi="Arial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BF6637"/>
    <w:pPr>
      <w:jc w:val="left"/>
    </w:pPr>
    <w:rPr>
      <w:rFonts w:cs="B Nazanin"/>
      <w:sz w:val="22"/>
    </w:rPr>
  </w:style>
  <w:style w:type="paragraph" w:styleId="Footer">
    <w:name w:val="footer"/>
    <w:basedOn w:val="Normal"/>
    <w:link w:val="FooterChar"/>
    <w:uiPriority w:val="99"/>
    <w:rsid w:val="002B49A0"/>
    <w:pPr>
      <w:tabs>
        <w:tab w:val="center" w:pos="4153"/>
        <w:tab w:val="right" w:pos="8306"/>
      </w:tabs>
      <w:jc w:val="center"/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0F2386"/>
    <w:pPr>
      <w:spacing w:before="0" w:after="180" w:line="480" w:lineRule="auto"/>
      <w:jc w:val="center"/>
    </w:pPr>
    <w:rPr>
      <w:bCs/>
      <w:i/>
      <w:color w:val="000000"/>
      <w:sz w:val="26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640702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D4652F"/>
    <w:rPr>
      <w:rFonts w:cs="B Nazanin"/>
      <w:b/>
      <w:bCs/>
      <w:sz w:val="24"/>
      <w:szCs w:val="28"/>
      <w:lang w:val="x-none" w:eastAsia="x-none"/>
    </w:rPr>
  </w:style>
  <w:style w:type="character" w:customStyle="1" w:styleId="Heading2Char">
    <w:name w:val="Heading 2 Char"/>
    <w:link w:val="Heading2"/>
    <w:rsid w:val="00D4652F"/>
    <w:rPr>
      <w:rFonts w:cs="B Nazanin"/>
      <w:b/>
      <w:bCs/>
      <w:sz w:val="32"/>
      <w:szCs w:val="32"/>
      <w:lang w:val="x-none" w:eastAsia="x-none"/>
    </w:rPr>
  </w:style>
  <w:style w:type="paragraph" w:styleId="FootnoteText">
    <w:name w:val="footnote text"/>
    <w:basedOn w:val="Normal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2B49A0"/>
    <w:rPr>
      <w:rFonts w:ascii="B Nazanin" w:hAnsi="B Nazanin" w:cs="B Nazanin"/>
      <w:sz w:val="22"/>
      <w:szCs w:val="24"/>
      <w:lang w:val="x-none" w:eastAsia="x-none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64F8E"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0">
    <w:name w:val="Bulet*"/>
    <w:basedOn w:val="Normal"/>
    <w:rsid w:val="00E0583B"/>
    <w:pPr>
      <w:numPr>
        <w:numId w:val="4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">
    <w:name w:val="Bulet"/>
    <w:basedOn w:val="Normal"/>
    <w:rsid w:val="009D3CCA"/>
    <w:pPr>
      <w:numPr>
        <w:numId w:val="42"/>
      </w:numPr>
      <w:tabs>
        <w:tab w:val="num" w:pos="432"/>
      </w:tabs>
      <w:spacing w:before="240" w:line="240" w:lineRule="auto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pPr>
      <w:numPr>
        <w:numId w:val="9"/>
      </w:numPr>
    </w:pPr>
    <w:rPr>
      <w:sz w:val="22"/>
    </w:rPr>
  </w:style>
  <w:style w:type="paragraph" w:customStyle="1" w:styleId="Style3">
    <w:name w:val="Style3"/>
    <w:basedOn w:val="Heading3"/>
    <w:link w:val="Style3Char"/>
    <w:rsid w:val="003E6298"/>
    <w:pPr>
      <w:numPr>
        <w:numId w:val="10"/>
      </w:numPr>
    </w:pPr>
    <w:rPr>
      <w:sz w:val="20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 w:bidi="fa-IR"/>
    </w:rPr>
  </w:style>
  <w:style w:type="paragraph" w:customStyle="1" w:styleId="Style4">
    <w:name w:val="Style4"/>
    <w:basedOn w:val="Heading3"/>
    <w:link w:val="Style4Char"/>
    <w:rsid w:val="003E6298"/>
    <w:pPr>
      <w:numPr>
        <w:ilvl w:val="0"/>
        <w:numId w:val="0"/>
      </w:numPr>
      <w:ind w:left="1080" w:hanging="1080"/>
    </w:pPr>
    <w:rPr>
      <w:sz w:val="20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 w:val="24"/>
      <w:szCs w:val="28"/>
      <w:lang w:val="x-none" w:eastAsia="x-none" w:bidi="fa-IR"/>
    </w:rPr>
  </w:style>
  <w:style w:type="paragraph" w:styleId="ListParagraph">
    <w:name w:val="List Paragraph"/>
    <w:basedOn w:val="Normal"/>
    <w:uiPriority w:val="34"/>
    <w:qFormat/>
    <w:rsid w:val="0067695E"/>
    <w:pPr>
      <w:bidi w:val="0"/>
      <w:spacing w:before="0" w:after="160" w:line="259" w:lineRule="auto"/>
      <w:ind w:left="720"/>
      <w:contextualSpacing/>
      <w:jc w:val="left"/>
    </w:pPr>
    <w:rPr>
      <w:rFonts w:ascii="Calibri" w:eastAsia="Calibri" w:hAnsi="Calibri" w:cs="Arial"/>
      <w:sz w:val="22"/>
      <w:szCs w:val="22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/>
    </w:rPr>
  </w:style>
  <w:style w:type="character" w:styleId="Strong">
    <w:name w:val="Strong"/>
    <w:uiPriority w:val="22"/>
    <w:qFormat/>
    <w:rsid w:val="00450DD1"/>
    <w:rPr>
      <w:b/>
      <w:bCs/>
    </w:rPr>
  </w:style>
  <w:style w:type="character" w:styleId="Emphasis">
    <w:name w:val="Emphasis"/>
    <w:uiPriority w:val="20"/>
    <w:qFormat/>
    <w:rsid w:val="00450DD1"/>
    <w:rPr>
      <w:i/>
      <w:iCs/>
    </w:rPr>
  </w:style>
  <w:style w:type="paragraph" w:styleId="Title">
    <w:name w:val="Title"/>
    <w:basedOn w:val="Normal"/>
    <w:next w:val="Normal"/>
    <w:link w:val="TitleChar"/>
    <w:qFormat/>
    <w:rsid w:val="00716A5E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16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Centered">
    <w:name w:val="Style Centered"/>
    <w:basedOn w:val="Normal"/>
    <w:qFormat/>
    <w:rsid w:val="000D4BAC"/>
    <w:pPr>
      <w:jc w:val="center"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persian-th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6512C-371F-4607-910F-55C7B3817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persian-thesis</Template>
  <TotalTime>69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285</CharactersWithSpaces>
  <SharedDoc>false</SharedDoc>
  <HLinks>
    <vt:vector size="372" baseType="variant">
      <vt:variant>
        <vt:i4>1114166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_Toc276969415</vt:lpwstr>
      </vt:variant>
      <vt:variant>
        <vt:i4>1114166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_Toc276969414</vt:lpwstr>
      </vt:variant>
      <vt:variant>
        <vt:i4>1114166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_Toc276969413</vt:lpwstr>
      </vt:variant>
      <vt:variant>
        <vt:i4>1114166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_Toc276969412</vt:lpwstr>
      </vt:variant>
      <vt:variant>
        <vt:i4>1114166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_Toc276969411</vt:lpwstr>
      </vt:variant>
      <vt:variant>
        <vt:i4>1114166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_Toc276969410</vt:lpwstr>
      </vt:variant>
      <vt:variant>
        <vt:i4>1114160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_Toc28770851</vt:lpwstr>
      </vt:variant>
      <vt:variant>
        <vt:i4>1048624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_Toc28770850</vt:lpwstr>
      </vt:variant>
      <vt:variant>
        <vt:i4>1572913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_Toc28770848</vt:lpwstr>
      </vt:variant>
      <vt:variant>
        <vt:i4>1507377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_Toc28770847</vt:lpwstr>
      </vt:variant>
      <vt:variant>
        <vt:i4>1441841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_Toc28770846</vt:lpwstr>
      </vt:variant>
      <vt:variant>
        <vt:i4>1376305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_Toc28770845</vt:lpwstr>
      </vt:variant>
      <vt:variant>
        <vt:i4>1310769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_Toc28770844</vt:lpwstr>
      </vt:variant>
      <vt:variant>
        <vt:i4>1245233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_Toc28770843</vt:lpwstr>
      </vt:variant>
      <vt:variant>
        <vt:i4>1179697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_Toc28770842</vt:lpwstr>
      </vt:variant>
      <vt:variant>
        <vt:i4>1114161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_Toc28770841</vt:lpwstr>
      </vt:variant>
      <vt:variant>
        <vt:i4>1048625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_Toc28770840</vt:lpwstr>
      </vt:variant>
      <vt:variant>
        <vt:i4>1638454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_Toc28770839</vt:lpwstr>
      </vt:variant>
      <vt:variant>
        <vt:i4>1572918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_Toc28770838</vt:lpwstr>
      </vt:variant>
      <vt:variant>
        <vt:i4>1507382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_Toc28770837</vt:lpwstr>
      </vt:variant>
      <vt:variant>
        <vt:i4>1441846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_Toc28770836</vt:lpwstr>
      </vt:variant>
      <vt:variant>
        <vt:i4>1376310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_Toc28770835</vt:lpwstr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_Toc28770834</vt:lpwstr>
      </vt:variant>
      <vt:variant>
        <vt:i4>1245238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_Toc28770833</vt:lpwstr>
      </vt:variant>
      <vt:variant>
        <vt:i4>1179702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_Toc28770832</vt:lpwstr>
      </vt:variant>
      <vt:variant>
        <vt:i4>1114166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_Toc28770831</vt:lpwstr>
      </vt:variant>
      <vt:variant>
        <vt:i4>1048630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_Toc28770830</vt:lpwstr>
      </vt:variant>
      <vt:variant>
        <vt:i4>1638455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_Toc28770829</vt:lpwstr>
      </vt:variant>
      <vt:variant>
        <vt:i4>1572919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_Toc28770828</vt:lpwstr>
      </vt:variant>
      <vt:variant>
        <vt:i4>1507383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_Toc28770827</vt:lpwstr>
      </vt:variant>
      <vt:variant>
        <vt:i4>1441847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_Toc28770826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_Toc28770825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_Toc28770824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_Toc28770823</vt:lpwstr>
      </vt:variant>
      <vt:variant>
        <vt:i4>1179703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_Toc28770822</vt:lpwstr>
      </vt:variant>
      <vt:variant>
        <vt:i4>1114167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_Toc28770821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_Toc28770820</vt:lpwstr>
      </vt:variant>
      <vt:variant>
        <vt:i4>1638452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_Toc28770819</vt:lpwstr>
      </vt:variant>
      <vt:variant>
        <vt:i4>1572916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_Toc28770818</vt:lpwstr>
      </vt:variant>
      <vt:variant>
        <vt:i4>1507380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_Toc28770817</vt:lpwstr>
      </vt:variant>
      <vt:variant>
        <vt:i4>1441844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_Toc28770816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_Toc28770815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_Toc28770814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_Toc28770813</vt:lpwstr>
      </vt:variant>
      <vt:variant>
        <vt:i4>1179700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_Toc28770812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_Toc28770811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_Toc28770810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_Toc28770809</vt:lpwstr>
      </vt:variant>
      <vt:variant>
        <vt:i4>1572917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_Toc28770808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_Toc28770807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_Toc28770806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_Toc28770805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_Toc28770804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_Toc28770803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_Toc28770802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_Toc28770801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_Toc28770800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_Toc28770799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_Toc28770798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_Toc28770796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_Toc28770795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_Toc28770794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user</dc:creator>
  <cp:keywords/>
  <cp:lastModifiedBy>ailar farzane</cp:lastModifiedBy>
  <cp:revision>24</cp:revision>
  <cp:lastPrinted>2022-12-12T07:31:00Z</cp:lastPrinted>
  <dcterms:created xsi:type="dcterms:W3CDTF">2025-09-29T13:58:00Z</dcterms:created>
  <dcterms:modified xsi:type="dcterms:W3CDTF">2025-10-01T08:10:00Z</dcterms:modified>
</cp:coreProperties>
</file>